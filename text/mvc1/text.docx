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0CB" w:rsidRDefault="00EC50CB" w:rsidP="00B34308">
      <w:pPr>
        <w:pStyle w:val="COChapterTitle"/>
      </w:pPr>
      <w:r>
        <w:t>Beginning Spring MVC</w:t>
      </w:r>
    </w:p>
    <w:p w:rsidR="00EC50CB" w:rsidRDefault="00EC50CB" w:rsidP="00B34308">
      <w:pPr>
        <w:pStyle w:val="Body1"/>
      </w:pPr>
      <w:r>
        <w:t>Spring MVC is—as its name suggests—an implementation of the model-view-controller design pattern. The MVC pattern is fundamental to lose coupling between the data, its visual representation and manipulation. In MVC terms, the data is the model, the visual representation of the data is the view and the data manipulator is the controller.</w:t>
      </w:r>
    </w:p>
    <w:p w:rsidR="00EC50CB" w:rsidRDefault="00EC50CB" w:rsidP="00B34308">
      <w:pPr>
        <w:pStyle w:val="Body"/>
      </w:pPr>
      <w:r>
        <w:t>The MVC pattern is not restricted to just the web; you may find the MVC pattern in Java Swing applications and, outside Java for example in Objective-C Cocoa and Carbon applications.</w:t>
      </w:r>
    </w:p>
    <w:p w:rsidR="00EC50CB" w:rsidRDefault="00EC50CB" w:rsidP="00B34308">
      <w:pPr>
        <w:pStyle w:val="Body"/>
      </w:pPr>
      <w:r>
        <w:t>The clear separation between the M, the V and the C in the pattern means that it is easy to make changes to each of the components with as little impact on the other components. This is the principle of loose coupling and, therefore, it should not be a great surprise that the MVC pattern gets extensive support in the Spring Framework. Even though the MVC pattern does not impose any environment, Spring MVC deals only with web applications.</w:t>
      </w:r>
    </w:p>
    <w:p w:rsidR="00EC50CB" w:rsidRDefault="00EC50CB" w:rsidP="00B34308">
      <w:pPr>
        <w:pStyle w:val="Body"/>
      </w:pPr>
      <w:r>
        <w:t>In this chapter, we will explore how the Spring Framework implements the MVC design pattern. To fully understand this chapter, you will need to understand dependency injection, you need to be fluent in Java annotations and you should be able to understand HTML.</w:t>
      </w:r>
    </w:p>
    <w:p w:rsidR="00EC50CB" w:rsidRDefault="00EC50CB" w:rsidP="00B34308">
      <w:pPr>
        <w:pStyle w:val="Head1"/>
      </w:pPr>
      <w:r>
        <w:t>Java EE web application revisited</w:t>
      </w:r>
    </w:p>
    <w:p w:rsidR="00EC50CB" w:rsidRDefault="00EC50CB" w:rsidP="00B34308">
      <w:pPr>
        <w:pStyle w:val="Body1"/>
      </w:pPr>
      <w:r>
        <w:t xml:space="preserve">We begin by looking at Java EE web applications. Unlike the command-line applications we have been implementing so far, web applications do not have any </w:t>
      </w:r>
      <w:r w:rsidRPr="00353CC7">
        <w:rPr>
          <w:rStyle w:val="CodeinText"/>
        </w:rPr>
        <w:t>public static void main(String[])</w:t>
      </w:r>
      <w:r>
        <w:t xml:space="preserve"> method. This method is in the servlet container (Tomcat, for example). The servlet container expects the web application to follow a predefined structure; it looks for descriptor files and, using the information in the descriptor files, the servlet container can run the web application.</w:t>
      </w:r>
    </w:p>
    <w:p w:rsidR="00EC50CB" w:rsidRDefault="00EC50CB" w:rsidP="00B34308">
      <w:pPr>
        <w:pStyle w:val="Body"/>
      </w:pPr>
      <w:r>
        <w:t>In practice, the Java EE web application’s structure must follow the one shown in Figure 1.</w:t>
      </w:r>
    </w:p>
    <w:p w:rsidR="00EC50CB" w:rsidRDefault="00EC50CB" w:rsidP="007E60E3">
      <w:pPr>
        <w:pStyle w:val="FigureCaption"/>
      </w:pPr>
      <w:r>
        <w:t>Figure 1. Java EE web application structure</w:t>
      </w:r>
    </w:p>
    <w:p w:rsidR="00EC50CB" w:rsidRDefault="00EC50C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1.png" style="width:229pt;height:229pt;visibility:visible">
            <v:imagedata r:id="rId7" o:title=""/>
            <v:textbox style="mso-rotate-with-shape:t"/>
          </v:shape>
        </w:pict>
      </w:r>
    </w:p>
    <w:p w:rsidR="00EC50CB" w:rsidRDefault="00EC50CB" w:rsidP="00B34308">
      <w:pPr>
        <w:pStyle w:val="Body"/>
      </w:pPr>
      <w:r>
        <w:t xml:space="preserve">Now, the servlet container will read the contents of the </w:t>
      </w:r>
      <w:r w:rsidRPr="00353CC7">
        <w:rPr>
          <w:rStyle w:val="CodeinText"/>
        </w:rPr>
        <w:t>web.xml</w:t>
      </w:r>
      <w:r>
        <w:t xml:space="preserve"> file and construct any servlets it defines. In our case, the servlet is Spring’s </w:t>
      </w:r>
      <w:r w:rsidRPr="00353CC7">
        <w:rPr>
          <w:rStyle w:val="CodeinText"/>
        </w:rPr>
        <w:t>DispatcherServlet</w:t>
      </w:r>
      <w:r>
        <w:t xml:space="preserve">. The </w:t>
      </w:r>
      <w:r w:rsidRPr="00353CC7">
        <w:rPr>
          <w:rStyle w:val="CodeinText"/>
        </w:rPr>
        <w:t>DispatcherServlet</w:t>
      </w:r>
      <w:r>
        <w:t xml:space="preserve"> will construct the Spring application context by reading a file whose name follows the </w:t>
      </w:r>
      <w:r w:rsidRPr="00B34308">
        <w:rPr>
          <w:rStyle w:val="CodeItalic"/>
        </w:rPr>
        <w:t>servletname</w:t>
      </w:r>
      <w:r w:rsidRPr="00353CC7">
        <w:rPr>
          <w:rStyle w:val="CodeinText"/>
        </w:rPr>
        <w:t>-context.xml</w:t>
      </w:r>
      <w:r>
        <w:t xml:space="preserve"> convention. This Spring application context file defines all controllers, view resolvers, annotation handlers, validators and many other components we will cover in this chapter. In real applications, these web components usually need the rest of the application components to operate: the services, which in turn use the repositories, and so on. These components must be ready before the </w:t>
      </w:r>
      <w:r w:rsidRPr="00353CC7">
        <w:rPr>
          <w:rStyle w:val="CodeinText"/>
        </w:rPr>
        <w:t>DispatcherServlet</w:t>
      </w:r>
      <w:r>
        <w:t xml:space="preserve"> attempts to construct the web components. Spring web applications use the </w:t>
      </w:r>
      <w:r w:rsidRPr="00353CC7">
        <w:rPr>
          <w:rStyle w:val="CodeinText"/>
        </w:rPr>
        <w:t>ContextLoaderListener</w:t>
      </w:r>
      <w:r>
        <w:t xml:space="preserve"> to construct the bowels of the application, even before the </w:t>
      </w:r>
      <w:r w:rsidRPr="00353CC7">
        <w:rPr>
          <w:rStyle w:val="CodeinText"/>
        </w:rPr>
        <w:t>DispatcherServlet</w:t>
      </w:r>
      <w:r>
        <w:t xml:space="preserve"> sees the first request. Listing 1 shows the most important elements of our </w:t>
      </w:r>
      <w:r w:rsidRPr="00353CC7">
        <w:rPr>
          <w:rStyle w:val="CodeinText"/>
        </w:rPr>
        <w:t>web.xml</w:t>
      </w:r>
      <w:r>
        <w:t xml:space="preserve"> file.</w:t>
      </w:r>
    </w:p>
    <w:p w:rsidR="00EC50CB" w:rsidRDefault="00EC50CB" w:rsidP="00B34308">
      <w:pPr>
        <w:pStyle w:val="CodeListingCaption"/>
      </w:pPr>
      <w:r>
        <w:t>Listing 1. Web.xml file</w:t>
      </w:r>
    </w:p>
    <w:p w:rsidR="00EC50CB" w:rsidRDefault="00EC50CB" w:rsidP="00C72ED2">
      <w:pPr>
        <w:pStyle w:val="Code"/>
      </w:pPr>
      <w:r>
        <w:t>&lt;?xml version="1.0" encoding="utf-8"?&gt;</w:t>
      </w:r>
    </w:p>
    <w:p w:rsidR="00EC50CB" w:rsidRDefault="00EC50CB" w:rsidP="00C72ED2">
      <w:pPr>
        <w:pStyle w:val="Code"/>
      </w:pPr>
      <w:r>
        <w:t xml:space="preserve">&lt;web-app xmlns="http://java.sun.com/xml/ns/javaee" </w:t>
      </w:r>
    </w:p>
    <w:p w:rsidR="00EC50CB" w:rsidRDefault="00EC50CB" w:rsidP="00C72ED2">
      <w:pPr>
        <w:pStyle w:val="Code"/>
      </w:pPr>
      <w:r>
        <w:t xml:space="preserve">         xmlns:xsi="http://www.w3.org/2001/XMLSchema-instance"</w:t>
      </w:r>
    </w:p>
    <w:p w:rsidR="00EC50CB" w:rsidRDefault="00EC50CB" w:rsidP="00C72ED2">
      <w:pPr>
        <w:pStyle w:val="Code"/>
      </w:pPr>
      <w:r>
        <w:t xml:space="preserve">         xsi:schemaLocation="http://java.sun.com/xml/ns/javaee </w:t>
      </w:r>
    </w:p>
    <w:p w:rsidR="00EC50CB" w:rsidRDefault="00EC50CB" w:rsidP="00C72ED2">
      <w:pPr>
        <w:pStyle w:val="Code"/>
      </w:pPr>
      <w:r>
        <w:t xml:space="preserve">             http://java.sun.com/xml/ns/javaee/web-app_2_5.xsd"</w:t>
      </w:r>
    </w:p>
    <w:p w:rsidR="00EC50CB" w:rsidRDefault="00EC50CB" w:rsidP="00C72ED2">
      <w:pPr>
        <w:pStyle w:val="Code"/>
      </w:pPr>
      <w:r>
        <w:t xml:space="preserve">    version="2.5"&gt;</w:t>
      </w:r>
    </w:p>
    <w:p w:rsidR="00EC50CB" w:rsidRDefault="00EC50CB" w:rsidP="00C72ED2">
      <w:pPr>
        <w:pStyle w:val="Code"/>
      </w:pPr>
    </w:p>
    <w:p w:rsidR="00EC50CB" w:rsidRDefault="00EC50CB" w:rsidP="00C72ED2">
      <w:pPr>
        <w:pStyle w:val="Code"/>
      </w:pPr>
      <w:r>
        <w:t xml:space="preserve">    &lt;listener&gt;</w:t>
      </w:r>
    </w:p>
    <w:p w:rsidR="00EC50CB" w:rsidRDefault="00EC50CB" w:rsidP="00C72ED2">
      <w:pPr>
        <w:pStyle w:val="Code"/>
      </w:pPr>
      <w:r>
        <w:t xml:space="preserve">        &lt;listener-class&gt;</w:t>
      </w:r>
    </w:p>
    <w:p w:rsidR="00EC50CB" w:rsidRDefault="00EC50CB" w:rsidP="00C72ED2">
      <w:pPr>
        <w:pStyle w:val="Code"/>
      </w:pPr>
      <w:r>
        <w:t xml:space="preserve">            org.springframework.web.context.ContextLoaderListener</w:t>
      </w:r>
    </w:p>
    <w:p w:rsidR="00EC50CB" w:rsidRDefault="00EC50CB" w:rsidP="00C72ED2">
      <w:pPr>
        <w:pStyle w:val="Code"/>
      </w:pPr>
      <w:r>
        <w:t xml:space="preserve">        &lt;/listener-class&gt;</w:t>
      </w:r>
    </w:p>
    <w:p w:rsidR="00EC50CB" w:rsidRDefault="00EC50CB" w:rsidP="00C72ED2">
      <w:pPr>
        <w:pStyle w:val="Code"/>
      </w:pPr>
      <w:r>
        <w:t xml:space="preserve">    &lt;/listener&gt;</w:t>
      </w:r>
    </w:p>
    <w:p w:rsidR="00EC50CB" w:rsidRDefault="00EC50CB" w:rsidP="00C72ED2">
      <w:pPr>
        <w:pStyle w:val="Code"/>
      </w:pPr>
    </w:p>
    <w:p w:rsidR="00EC50CB" w:rsidRDefault="00EC50CB" w:rsidP="00C72ED2">
      <w:pPr>
        <w:pStyle w:val="Code"/>
      </w:pPr>
      <w:r>
        <w:t xml:space="preserve">    &lt;context-param&gt;</w:t>
      </w:r>
    </w:p>
    <w:p w:rsidR="00EC50CB" w:rsidRDefault="00EC50CB" w:rsidP="00C72ED2">
      <w:pPr>
        <w:pStyle w:val="Code"/>
      </w:pPr>
      <w:r>
        <w:t xml:space="preserve">        &lt;param-name&gt;contextClass&lt;/param-name&gt;</w:t>
      </w:r>
    </w:p>
    <w:p w:rsidR="00EC50CB" w:rsidRDefault="00EC50CB" w:rsidP="00C72ED2">
      <w:pPr>
        <w:pStyle w:val="Code"/>
      </w:pPr>
      <w:r>
        <w:t xml:space="preserve">        &lt;param-value&gt;</w:t>
      </w:r>
    </w:p>
    <w:p w:rsidR="00EC50CB" w:rsidRDefault="00EC50CB" w:rsidP="00C72ED2">
      <w:pPr>
        <w:pStyle w:val="Code"/>
      </w:pPr>
      <w:r>
        <w:t xml:space="preserve">            com.springsource.server.web.dm.ServerOsgiBundleXmlWebApplicationContext</w:t>
      </w:r>
    </w:p>
    <w:p w:rsidR="00EC50CB" w:rsidRDefault="00EC50CB" w:rsidP="00C72ED2">
      <w:pPr>
        <w:pStyle w:val="Code"/>
      </w:pPr>
      <w:r>
        <w:t xml:space="preserve">        &lt;/param-value&gt;</w:t>
      </w:r>
    </w:p>
    <w:p w:rsidR="00EC50CB" w:rsidRDefault="00EC50CB" w:rsidP="00C72ED2">
      <w:pPr>
        <w:pStyle w:val="Code"/>
      </w:pPr>
      <w:r>
        <w:t xml:space="preserve">    &lt;/context-param&gt;</w:t>
      </w:r>
    </w:p>
    <w:p w:rsidR="00EC50CB" w:rsidRDefault="00EC50CB" w:rsidP="00C72ED2">
      <w:pPr>
        <w:pStyle w:val="Code"/>
      </w:pPr>
    </w:p>
    <w:p w:rsidR="00EC50CB" w:rsidRDefault="00EC50CB" w:rsidP="00C72ED2">
      <w:pPr>
        <w:pStyle w:val="Code"/>
      </w:pPr>
      <w:r>
        <w:t xml:space="preserve">    &lt;servlet&gt;</w:t>
      </w:r>
    </w:p>
    <w:p w:rsidR="00EC50CB" w:rsidRDefault="00EC50CB" w:rsidP="00C72ED2">
      <w:pPr>
        <w:pStyle w:val="Code"/>
      </w:pPr>
      <w:r>
        <w:t xml:space="preserve">       &lt;servlet-name&gt;mvc1&lt;/servlet-name&gt;</w:t>
      </w:r>
    </w:p>
    <w:p w:rsidR="00EC50CB" w:rsidRDefault="00EC50CB" w:rsidP="00C72ED2">
      <w:pPr>
        <w:pStyle w:val="Code"/>
      </w:pPr>
      <w:r>
        <w:t xml:space="preserve">       &lt;servlet-class&gt;</w:t>
      </w:r>
    </w:p>
    <w:p w:rsidR="00EC50CB" w:rsidRDefault="00EC50CB" w:rsidP="00C72ED2">
      <w:pPr>
        <w:pStyle w:val="Code"/>
      </w:pPr>
      <w:r>
        <w:t xml:space="preserve">           org.springframework.web.servlet.DispatcherServlet</w:t>
      </w:r>
    </w:p>
    <w:p w:rsidR="00EC50CB" w:rsidRDefault="00EC50CB" w:rsidP="00C72ED2">
      <w:pPr>
        <w:pStyle w:val="Code"/>
      </w:pPr>
      <w:r>
        <w:t xml:space="preserve">       &lt;/servlet-class&gt;</w:t>
      </w:r>
    </w:p>
    <w:p w:rsidR="00EC50CB" w:rsidRDefault="00EC50CB" w:rsidP="00C72ED2">
      <w:pPr>
        <w:pStyle w:val="Code"/>
      </w:pPr>
      <w:r>
        <w:t xml:space="preserve">       &lt;load-on-startup&gt;1&lt;/load-on-startup&gt;</w:t>
      </w:r>
    </w:p>
    <w:p w:rsidR="00EC50CB" w:rsidRDefault="00EC50CB" w:rsidP="00C72ED2">
      <w:pPr>
        <w:pStyle w:val="Code"/>
      </w:pPr>
      <w:r>
        <w:t xml:space="preserve">    &lt;/servlet&gt;</w:t>
      </w:r>
    </w:p>
    <w:p w:rsidR="00EC50CB" w:rsidRDefault="00EC50CB" w:rsidP="00C72ED2">
      <w:pPr>
        <w:pStyle w:val="Code"/>
      </w:pPr>
    </w:p>
    <w:p w:rsidR="00EC50CB" w:rsidRDefault="00EC50CB" w:rsidP="00C72ED2">
      <w:pPr>
        <w:pStyle w:val="Code"/>
      </w:pPr>
      <w:r>
        <w:t xml:space="preserve">    &lt;servlet-mapping&gt;</w:t>
      </w:r>
    </w:p>
    <w:p w:rsidR="00EC50CB" w:rsidRDefault="00EC50CB" w:rsidP="00C72ED2">
      <w:pPr>
        <w:pStyle w:val="Code"/>
      </w:pPr>
      <w:r>
        <w:t xml:space="preserve">        &lt;servlet-name&gt;mvc1&lt;/servlet-name&gt;</w:t>
      </w:r>
    </w:p>
    <w:p w:rsidR="00EC50CB" w:rsidRDefault="00EC50CB" w:rsidP="00C72ED2">
      <w:pPr>
        <w:pStyle w:val="Code"/>
      </w:pPr>
      <w:r>
        <w:t xml:space="preserve">        &lt;url-pattern&gt;/&lt;/url-pattern&gt;</w:t>
      </w:r>
    </w:p>
    <w:p w:rsidR="00EC50CB" w:rsidRDefault="00EC50CB" w:rsidP="00C72ED2">
      <w:pPr>
        <w:pStyle w:val="Code"/>
      </w:pPr>
      <w:r>
        <w:t xml:space="preserve">    &lt;/servlet-mapping&gt;</w:t>
      </w:r>
    </w:p>
    <w:p w:rsidR="00EC50CB" w:rsidRDefault="00EC50CB" w:rsidP="00C72ED2">
      <w:pPr>
        <w:pStyle w:val="Code"/>
      </w:pPr>
    </w:p>
    <w:p w:rsidR="00EC50CB" w:rsidRDefault="00EC50CB" w:rsidP="00C340BF">
      <w:pPr>
        <w:pStyle w:val="Code"/>
      </w:pPr>
      <w:r>
        <w:t xml:space="preserve">&lt;/web-app&gt; </w:t>
      </w:r>
    </w:p>
    <w:p w:rsidR="00EC50CB" w:rsidRDefault="00EC50CB" w:rsidP="008A2A5F">
      <w:pPr>
        <w:pStyle w:val="Body"/>
      </w:pPr>
      <w:r>
        <w:t xml:space="preserve">The two most important elements in Listing 1 are the </w:t>
      </w:r>
      <w:r w:rsidRPr="00353CC7">
        <w:rPr>
          <w:rStyle w:val="CodeinText"/>
        </w:rPr>
        <w:t>ContextLoaderListener</w:t>
      </w:r>
      <w:r>
        <w:t xml:space="preserve"> (with its </w:t>
      </w:r>
      <w:r w:rsidRPr="00353CC7">
        <w:rPr>
          <w:rStyle w:val="CodeinText"/>
        </w:rPr>
        <w:t>context-param</w:t>
      </w:r>
      <w:r>
        <w:t xml:space="preserve"> set to </w:t>
      </w:r>
      <w:r w:rsidRPr="00353CC7">
        <w:rPr>
          <w:rStyle w:val="CodeinText"/>
        </w:rPr>
        <w:t>ServerOsgiBundleXmlWebApplicationContext</w:t>
      </w:r>
      <w:r>
        <w:t xml:space="preserve">) and, the DispatcherServlet. It is time to explore how the </w:t>
      </w:r>
      <w:r w:rsidRPr="00353CC7">
        <w:rPr>
          <w:rStyle w:val="CodeinText"/>
        </w:rPr>
        <w:t>DispatcherServlet</w:t>
      </w:r>
      <w:r>
        <w:t xml:space="preserve"> handles the requests.</w:t>
      </w:r>
    </w:p>
    <w:p w:rsidR="00EC50CB" w:rsidRDefault="00EC50CB" w:rsidP="008A2A5F">
      <w:pPr>
        <w:pStyle w:val="Head2"/>
        <w:tabs>
          <w:tab w:val="center" w:pos="4150"/>
        </w:tabs>
      </w:pPr>
      <w:r>
        <w:t>The story of the film so far</w:t>
      </w:r>
    </w:p>
    <w:p w:rsidR="00EC50CB" w:rsidRPr="009A1085" w:rsidRDefault="00EC50CB" w:rsidP="009A1085">
      <w:pPr>
        <w:pStyle w:val="Body1"/>
      </w:pPr>
      <w:r>
        <w:t>If we were in Monty Python and the Holy Grail, we could say:</w:t>
      </w:r>
    </w:p>
    <w:p w:rsidR="00EC50CB" w:rsidRDefault="00EC50CB" w:rsidP="00373597">
      <w:pPr>
        <w:pStyle w:val="Sidebar"/>
      </w:pPr>
      <w:r>
        <w:t xml:space="preserve">Doug and Bob are metropolitan policemen with a difference. Doug likes nothing more than slipping into little cocktail frocks, while Bob bouffants his hair for a night on duty. Still, as the art immace, no one gives their last names. </w:t>
      </w:r>
    </w:p>
    <w:p w:rsidR="00EC50CB" w:rsidRPr="009A1085" w:rsidRDefault="00EC50CB" w:rsidP="009A1085">
      <w:pPr>
        <w:pStyle w:val="Sidebar"/>
        <w:rPr>
          <w:rStyle w:val="Bold"/>
        </w:rPr>
      </w:pPr>
      <w:r w:rsidRPr="009A1085">
        <w:rPr>
          <w:rStyle w:val="Bold"/>
          <w:b w:val="0"/>
        </w:rPr>
        <w:t>The real story of the film so far:</w:t>
      </w:r>
    </w:p>
    <w:p w:rsidR="00EC50CB" w:rsidRPr="00373597" w:rsidRDefault="00EC50CB" w:rsidP="00373597">
      <w:pPr>
        <w:pStyle w:val="Sidebar"/>
      </w:pPr>
      <w:r>
        <w:t>Pucky Reginald Vas Deferens is a nuclear scientist in love with mafia boss Enrico Marx, who is himself married to Conchito Macbeth, a lively belly-dancer at the Belgian disco whose manager…</w:t>
      </w:r>
    </w:p>
    <w:p w:rsidR="00EC50CB" w:rsidRDefault="00EC50CB" w:rsidP="00B0694B">
      <w:pPr>
        <w:pStyle w:val="Body"/>
      </w:pPr>
      <w:r>
        <w:t>Unfortunately, we are just Java EE programmers. And so, we have to explore what happens in our servlet container (see Figure 2).</w:t>
      </w:r>
    </w:p>
    <w:p w:rsidR="00EC50CB" w:rsidRDefault="00EC50CB" w:rsidP="00B0694B">
      <w:pPr>
        <w:pStyle w:val="FigureCaption"/>
      </w:pPr>
      <w:r>
        <w:t>Figure 2. Java EE web application start up</w:t>
      </w:r>
    </w:p>
    <w:p w:rsidR="00EC50CB" w:rsidRPr="0078436E" w:rsidRDefault="00EC50CB" w:rsidP="0078436E">
      <w:r>
        <w:rPr>
          <w:noProof/>
        </w:rPr>
        <w:pict>
          <v:shape id="Picture 2" o:spid="_x0000_i1026" type="#_x0000_t75" style="width:413pt;height:257pt;visibility:visible">
            <v:imagedata r:id="rId8" o:title=""/>
            <v:textbox style="mso-rotate-with-shape:t"/>
          </v:shape>
        </w:pict>
      </w:r>
    </w:p>
    <w:p w:rsidR="00EC50CB" w:rsidRDefault="00EC50CB" w:rsidP="00017F9D">
      <w:pPr>
        <w:pStyle w:val="Body"/>
      </w:pPr>
      <w:r>
        <w:t xml:space="preserve">We see that the servlet container deploys our application (1) and, during this process, it reads the </w:t>
      </w:r>
      <w:r w:rsidRPr="00353CC7">
        <w:rPr>
          <w:rStyle w:val="CodeinText"/>
        </w:rPr>
        <w:t>WEB-INF/web.xml</w:t>
      </w:r>
      <w:r>
        <w:t xml:space="preserve"> file. The </w:t>
      </w:r>
      <w:r w:rsidRPr="00353CC7">
        <w:rPr>
          <w:rStyle w:val="CodeinText"/>
        </w:rPr>
        <w:t>web.xml</w:t>
      </w:r>
      <w:r>
        <w:t xml:space="preserve"> file defines the </w:t>
      </w:r>
      <w:r w:rsidRPr="00353CC7">
        <w:rPr>
          <w:rStyle w:val="CodeinText"/>
        </w:rPr>
        <w:t>ContextLoaderListener</w:t>
      </w:r>
      <w:r>
        <w:t xml:space="preserve"> and the </w:t>
      </w:r>
      <w:r w:rsidRPr="00353CC7">
        <w:rPr>
          <w:rStyle w:val="CodeinText"/>
        </w:rPr>
        <w:t>DispatcherServlet</w:t>
      </w:r>
      <w:r>
        <w:t xml:space="preserve">. The </w:t>
      </w:r>
      <w:r w:rsidRPr="00353CC7">
        <w:rPr>
          <w:rStyle w:val="CodeinText"/>
        </w:rPr>
        <w:t>ContextLoaderListener</w:t>
      </w:r>
      <w:r>
        <w:t xml:space="preserve"> builds the bowels of our Spring-powered application. It does this typically by looking for all </w:t>
      </w:r>
      <w:r w:rsidRPr="00353CC7">
        <w:rPr>
          <w:rStyle w:val="CodeinText"/>
        </w:rPr>
        <w:t>module-context.xml</w:t>
      </w:r>
      <w:r>
        <w:t xml:space="preserve"> and </w:t>
      </w:r>
      <w:r w:rsidRPr="00353CC7">
        <w:rPr>
          <w:rStyle w:val="CodeinText"/>
        </w:rPr>
        <w:t>osgi-context.xml</w:t>
      </w:r>
      <w:r>
        <w:t xml:space="preserve"> files in the </w:t>
      </w:r>
      <w:r w:rsidRPr="00353CC7">
        <w:rPr>
          <w:rStyle w:val="CodeinText"/>
        </w:rPr>
        <w:t>META-INF/spring</w:t>
      </w:r>
      <w:r>
        <w:t xml:space="preserve"> directory. So much for Spring-powered applications. However, even in traditional (read old-school) servlet applications, there are usually multiple servlets, each servlet implemented in its own class and each servlet handling requests to a specific URL. In Spring web applications, there is usually just the </w:t>
      </w:r>
      <w:r w:rsidRPr="00353CC7">
        <w:rPr>
          <w:rStyle w:val="CodeinText"/>
        </w:rPr>
        <w:t>DispatcherServlet</w:t>
      </w:r>
      <w:r>
        <w:t xml:space="preserve">, which handles all requests. </w:t>
      </w:r>
    </w:p>
    <w:p w:rsidR="00EC50CB" w:rsidRDefault="00EC50CB" w:rsidP="00B0694B">
      <w:pPr>
        <w:pStyle w:val="Body"/>
      </w:pPr>
      <w:r>
        <w:t xml:space="preserve">From high above, the </w:t>
      </w:r>
      <w:r w:rsidRPr="00353CC7">
        <w:rPr>
          <w:rStyle w:val="CodeinText"/>
        </w:rPr>
        <w:t>DispatcherServlet</w:t>
      </w:r>
      <w:r>
        <w:t xml:space="preserve"> needs to route the requests to the appropriate controllers; the controllers react to the requests, prepare models and indicate which view should render the model. The dispatcher servlet takes the model and the view and finds the required view that will ultimately render the model. The </w:t>
      </w:r>
      <w:r w:rsidRPr="00353CC7">
        <w:rPr>
          <w:rStyle w:val="CodeinText"/>
        </w:rPr>
        <w:t>DispatcherServlet</w:t>
      </w:r>
      <w:r>
        <w:t xml:space="preserve"> will return whatever the view’s rendering method returns. In this sense, the </w:t>
      </w:r>
      <w:r w:rsidRPr="00353CC7">
        <w:rPr>
          <w:rStyle w:val="CodeinText"/>
        </w:rPr>
        <w:t>DispatcherServlet</w:t>
      </w:r>
      <w:r>
        <w:t xml:space="preserve"> is the controller, the components we call controllers in Spring are more like controller workers. In Spring-speak, they are sometimes called handlers. </w:t>
      </w:r>
    </w:p>
    <w:p w:rsidR="00EC50CB" w:rsidRDefault="00EC50CB" w:rsidP="00B0694B">
      <w:pPr>
        <w:pStyle w:val="Body"/>
      </w:pPr>
      <w:r>
        <w:t xml:space="preserve">Read on to find out how the </w:t>
      </w:r>
      <w:r w:rsidRPr="00353CC7">
        <w:rPr>
          <w:rStyle w:val="CodeinText"/>
        </w:rPr>
        <w:t>DispatcherServlet</w:t>
      </w:r>
      <w:r>
        <w:t xml:space="preserve"> does this.</w:t>
      </w:r>
    </w:p>
    <w:p w:rsidR="00EC50CB" w:rsidRDefault="00EC50CB" w:rsidP="00367287">
      <w:pPr>
        <w:pStyle w:val="Head1"/>
      </w:pPr>
      <w:r>
        <w:t>The DispatcherServlet</w:t>
      </w:r>
    </w:p>
    <w:p w:rsidR="00EC50CB" w:rsidRDefault="00EC50CB" w:rsidP="006D376C">
      <w:pPr>
        <w:pStyle w:val="Body1"/>
      </w:pPr>
      <w:r>
        <w:t xml:space="preserve">As you have already seen, the </w:t>
      </w:r>
      <w:r w:rsidRPr="00353CC7">
        <w:rPr>
          <w:rStyle w:val="CodeinText"/>
        </w:rPr>
        <w:t>DispatcherServlet</w:t>
      </w:r>
      <w:r>
        <w:t xml:space="preserve"> is the central point of a Spring Framework web application. The servlet handles all requests (passed on to it by the servlet container). To handle the request, it must find one of our controllers, look up the appropriate handler method; then it must examine the handler method’s signature and prepare the argument values. It must then invoke the method and examine the returned value. Depending on the returned value, the </w:t>
      </w:r>
      <w:r w:rsidRPr="00353CC7">
        <w:rPr>
          <w:rStyle w:val="CodeinText"/>
        </w:rPr>
        <w:t>DispatcherServlet</w:t>
      </w:r>
      <w:r>
        <w:t xml:space="preserve"> may have to find the appropriate view. Finally, it will take the model the handler method prepared (the model may remain empty if the handler method does not add any attributes to the model); it will give the prepared model to the view and pass on whatever the view returned back to the servlet container as the response to the request. The servlet container will in turn pass on this response to the client. Figure 3 shows what is happening.</w:t>
      </w:r>
    </w:p>
    <w:p w:rsidR="00EC50CB" w:rsidRDefault="00EC50CB" w:rsidP="006D376C">
      <w:pPr>
        <w:pStyle w:val="FigureCaption"/>
      </w:pPr>
      <w:r>
        <w:t>Figure 3. DispatcherServlet processing requests</w:t>
      </w:r>
    </w:p>
    <w:p w:rsidR="00EC50CB" w:rsidRPr="006D376C" w:rsidRDefault="00EC50CB" w:rsidP="006D376C">
      <w:r>
        <w:rPr>
          <w:noProof/>
        </w:rPr>
        <w:pict>
          <v:shape id="Picture 3" o:spid="_x0000_i1027" type="#_x0000_t75" style="width:406pt;height:257pt;visibility:visible">
            <v:imagedata r:id="rId9" o:title=""/>
            <v:textbox style="mso-rotate-with-shape:t"/>
          </v:shape>
        </w:pict>
      </w:r>
    </w:p>
    <w:p w:rsidR="00EC50CB" w:rsidRDefault="00EC50CB" w:rsidP="006D376C">
      <w:pPr>
        <w:pStyle w:val="Body"/>
      </w:pPr>
      <w:r>
        <w:t xml:space="preserve">What can the </w:t>
      </w:r>
      <w:r w:rsidRPr="00353CC7">
        <w:rPr>
          <w:rStyle w:val="CodeinText"/>
        </w:rPr>
        <w:t>DispatcherServlet</w:t>
      </w:r>
      <w:r>
        <w:t xml:space="preserve"> use to route the request—and here by request we mean the </w:t>
      </w:r>
      <w:r w:rsidRPr="00353CC7">
        <w:rPr>
          <w:rStyle w:val="CodeinText"/>
        </w:rPr>
        <w:t>HttpServletRequest</w:t>
      </w:r>
      <w:r>
        <w:t xml:space="preserve">? It can use its URL, HTTP method, query parameters, header parameters, and the values of the cookies. In fact, the </w:t>
      </w:r>
      <w:r w:rsidRPr="00353CC7">
        <w:rPr>
          <w:rStyle w:val="CodeinText"/>
        </w:rPr>
        <w:t>DispatcherServlet</w:t>
      </w:r>
      <w:r>
        <w:t xml:space="preserve"> can use any combination of these attributes of the </w:t>
      </w:r>
      <w:r w:rsidRPr="00353CC7">
        <w:rPr>
          <w:rStyle w:val="CodeinText"/>
        </w:rPr>
        <w:t>HttpServletRequest</w:t>
      </w:r>
      <w:r>
        <w:t xml:space="preserve"> to find the appropriate handler (and appropriate method in the handler) that maps to the request. Once the handler method completes, the </w:t>
      </w:r>
      <w:r w:rsidRPr="00353CC7">
        <w:rPr>
          <w:rStyle w:val="CodeinText"/>
        </w:rPr>
        <w:t>DispatcherServlet</w:t>
      </w:r>
      <w:r>
        <w:t xml:space="preserve"> will examine the returned value and locate the appropriate view and pass the model the handler method prepared to the view’s rendering method. </w:t>
      </w:r>
    </w:p>
    <w:p w:rsidR="00EC50CB" w:rsidRDefault="00EC50CB" w:rsidP="00D766F7">
      <w:pPr>
        <w:pStyle w:val="Body"/>
      </w:pPr>
      <w:r>
        <w:t xml:space="preserve">However, it would be bad design to include all code to handle all the request routing logic in the </w:t>
      </w:r>
      <w:r w:rsidRPr="00353CC7">
        <w:rPr>
          <w:rStyle w:val="CodeinText"/>
        </w:rPr>
        <w:t>DispatcherServlet</w:t>
      </w:r>
      <w:r>
        <w:t xml:space="preserve"> itself. Furthermore, there is infinite number</w:t>
      </w:r>
      <w:r>
        <w:rPr>
          <w:rStyle w:val="FootnoteReference"/>
        </w:rPr>
        <w:footnoteReference w:id="1"/>
      </w:r>
      <w:r>
        <w:t xml:space="preserve"> of combinations for the arguments of the handler methods. Additionally, the handler methods should be able to signal how the rest of the framework should continue processing the request. The </w:t>
      </w:r>
      <w:r w:rsidRPr="00353CC7">
        <w:rPr>
          <w:rStyle w:val="CodeinText"/>
        </w:rPr>
        <w:t>DispatcherServlet</w:t>
      </w:r>
      <w:r>
        <w:t xml:space="preserve"> therefore needs these components:</w:t>
      </w:r>
    </w:p>
    <w:p w:rsidR="00EC50CB" w:rsidRDefault="00EC50CB" w:rsidP="00D766F7">
      <w:pPr>
        <w:pStyle w:val="ListBullet"/>
      </w:pPr>
      <w:r w:rsidRPr="00353CC7">
        <w:rPr>
          <w:rStyle w:val="CodeinText"/>
        </w:rPr>
        <w:t>HandlerMapping</w:t>
      </w:r>
      <w:r>
        <w:br/>
        <w:t xml:space="preserve">Finds handler chain that could handle the request (typically the “controller” beans); it </w:t>
      </w:r>
      <w:r w:rsidRPr="00702055">
        <w:rPr>
          <w:rStyle w:val="Italics"/>
        </w:rPr>
        <w:t>maps</w:t>
      </w:r>
      <w:r>
        <w:t xml:space="preserve"> the requests to a chain of handlers that could contain handler methods that may ultimately handle the request.</w:t>
      </w:r>
    </w:p>
    <w:p w:rsidR="00EC50CB" w:rsidRDefault="00EC50CB" w:rsidP="00D766F7">
      <w:pPr>
        <w:pStyle w:val="ListBullet"/>
      </w:pPr>
      <w:r w:rsidRPr="00353CC7">
        <w:rPr>
          <w:rStyle w:val="CodeinText"/>
        </w:rPr>
        <w:t>HandlerAdapter</w:t>
      </w:r>
      <w:r>
        <w:br/>
        <w:t xml:space="preserve">Presents a unified interface to allow the </w:t>
      </w:r>
      <w:r w:rsidRPr="00353CC7">
        <w:rPr>
          <w:rStyle w:val="CodeinText"/>
        </w:rPr>
        <w:t>DispatcherServlet</w:t>
      </w:r>
      <w:r>
        <w:t xml:space="preserve"> to invoke the handler method; it </w:t>
      </w:r>
      <w:r w:rsidRPr="00702055">
        <w:rPr>
          <w:rStyle w:val="Italics"/>
        </w:rPr>
        <w:t>adapts</w:t>
      </w:r>
      <w:r>
        <w:t xml:space="preserve"> the varying handler method signatures, thus allowing the </w:t>
      </w:r>
      <w:r w:rsidRPr="00353CC7">
        <w:rPr>
          <w:rStyle w:val="CodeinText"/>
        </w:rPr>
        <w:t>DispatcherServlet</w:t>
      </w:r>
      <w:r>
        <w:t xml:space="preserve"> to execute any handler method.</w:t>
      </w:r>
    </w:p>
    <w:p w:rsidR="00EC50CB" w:rsidRPr="006D376C" w:rsidRDefault="00EC50CB" w:rsidP="00D766F7">
      <w:pPr>
        <w:pStyle w:val="ListBullet"/>
      </w:pPr>
      <w:r w:rsidRPr="00353CC7">
        <w:rPr>
          <w:rStyle w:val="CodeinText"/>
        </w:rPr>
        <w:t>ViewResolver</w:t>
      </w:r>
      <w:r>
        <w:br/>
        <w:t xml:space="preserve">Allows the </w:t>
      </w:r>
      <w:r w:rsidRPr="00353CC7">
        <w:rPr>
          <w:rStyle w:val="CodeinText"/>
        </w:rPr>
        <w:t>DispatcherServlet</w:t>
      </w:r>
      <w:r>
        <w:t xml:space="preserve"> to locale an appropriate </w:t>
      </w:r>
      <w:r w:rsidRPr="00353CC7">
        <w:rPr>
          <w:rStyle w:val="CodeinText"/>
        </w:rPr>
        <w:t>View</w:t>
      </w:r>
      <w:r>
        <w:t xml:space="preserve"> interface implementation if the handler method does not return the </w:t>
      </w:r>
      <w:r w:rsidRPr="00353CC7">
        <w:rPr>
          <w:rStyle w:val="CodeinText"/>
        </w:rPr>
        <w:t>ModelAndView</w:t>
      </w:r>
      <w:r>
        <w:t xml:space="preserve"> object with its </w:t>
      </w:r>
      <w:r w:rsidRPr="00353CC7">
        <w:rPr>
          <w:rStyle w:val="CodeinText"/>
        </w:rPr>
        <w:t>view</w:t>
      </w:r>
      <w:r>
        <w:t xml:space="preserve"> property is not </w:t>
      </w:r>
      <w:r w:rsidRPr="00353CC7">
        <w:rPr>
          <w:rStyle w:val="CodeinText"/>
        </w:rPr>
        <w:t>null</w:t>
      </w:r>
      <w:r>
        <w:t xml:space="preserve">; if all that the </w:t>
      </w:r>
      <w:r w:rsidRPr="00353CC7">
        <w:rPr>
          <w:rStyle w:val="CodeinText"/>
        </w:rPr>
        <w:t>DispatcherServlet</w:t>
      </w:r>
      <w:r>
        <w:t xml:space="preserve"> has is a view name (we will explore how it may obtain it later on), it will use the </w:t>
      </w:r>
      <w:r w:rsidRPr="00353CC7">
        <w:rPr>
          <w:rStyle w:val="CodeinText"/>
        </w:rPr>
        <w:t>ViewResolver</w:t>
      </w:r>
      <w:r>
        <w:t xml:space="preserve"> to resolve the name into a </w:t>
      </w:r>
      <w:r w:rsidRPr="00353CC7">
        <w:rPr>
          <w:rStyle w:val="CodeinText"/>
        </w:rPr>
        <w:t>View</w:t>
      </w:r>
      <w:r>
        <w:t>).</w:t>
      </w:r>
    </w:p>
    <w:p w:rsidR="00EC50CB" w:rsidRDefault="00EC50CB" w:rsidP="006D376C">
      <w:pPr>
        <w:pStyle w:val="Body"/>
      </w:pPr>
    </w:p>
    <w:p w:rsidR="00EC50CB" w:rsidRDefault="00EC50CB" w:rsidP="00CC3FAD">
      <w:pPr>
        <w:pStyle w:val="Head2"/>
      </w:pPr>
      <w:r>
        <w:t>Request routing</w:t>
      </w:r>
    </w:p>
    <w:p w:rsidR="00EC50CB" w:rsidRPr="00634A09" w:rsidRDefault="00EC50CB" w:rsidP="002F0B02">
      <w:pPr>
        <w:pStyle w:val="Body1"/>
      </w:pPr>
      <w:r>
        <w:t xml:space="preserve">Let’s now examine in detail how the </w:t>
      </w:r>
      <w:r w:rsidRPr="00CC3FAD">
        <w:rPr>
          <w:rStyle w:val="CodeinText"/>
        </w:rPr>
        <w:t>DispatcherServlet</w:t>
      </w:r>
      <w:r>
        <w:t xml:space="preserve"> uses the </w:t>
      </w:r>
      <w:r w:rsidRPr="00CC3FAD">
        <w:rPr>
          <w:rStyle w:val="CodeinText"/>
        </w:rPr>
        <w:t>HandlerMapping</w:t>
      </w:r>
      <w:r>
        <w:t xml:space="preserve">s, </w:t>
      </w:r>
      <w:r w:rsidRPr="00CC3FAD">
        <w:rPr>
          <w:rStyle w:val="CodeinText"/>
        </w:rPr>
        <w:t>HandlerAdapter</w:t>
      </w:r>
      <w:r>
        <w:t xml:space="preserve">s and </w:t>
      </w:r>
      <w:r w:rsidRPr="00CC3FAD">
        <w:rPr>
          <w:rStyle w:val="CodeinText"/>
        </w:rPr>
        <w:t>ViewResolver</w:t>
      </w:r>
      <w:r>
        <w:t xml:space="preserve">s to process the request. We begin by looking at how the Spring Framework locates the handler and the handler method to process the request. We will use the contemporary implementations: the </w:t>
      </w:r>
      <w:r w:rsidRPr="00CC3FAD">
        <w:rPr>
          <w:rStyle w:val="CodeinText"/>
        </w:rPr>
        <w:t>DefaultAnnotationHandlerMapping</w:t>
      </w:r>
      <w:r>
        <w:t xml:space="preserve"> and the </w:t>
      </w:r>
      <w:r w:rsidRPr="00CC3FAD">
        <w:rPr>
          <w:rStyle w:val="CodeinText"/>
        </w:rPr>
        <w:t>AnnotationMethodHandlerAdapter</w:t>
      </w:r>
      <w:r>
        <w:t xml:space="preserve">. As the handler adapter’s and handler mapping’s class names suggest, they look at the annotations in the handler beans—we will explore the details later on in this chapter—for now, let’s assume that all handlers carry the </w:t>
      </w:r>
      <w:r w:rsidRPr="00CC3FAD">
        <w:rPr>
          <w:rStyle w:val="CodeinText"/>
        </w:rPr>
        <w:t>@Controller</w:t>
      </w:r>
      <w:r>
        <w:t xml:space="preserve"> stereotype annotation. </w:t>
      </w:r>
    </w:p>
    <w:p w:rsidR="00EC50CB" w:rsidRDefault="00EC50CB" w:rsidP="00294609">
      <w:pPr>
        <w:pStyle w:val="Body"/>
      </w:pPr>
      <w:r>
        <w:t xml:space="preserve">Suppose now that the servlet container receives some request; also suppose that the </w:t>
      </w:r>
      <w:r w:rsidRPr="007E39E4">
        <w:rPr>
          <w:rStyle w:val="CodeinText"/>
        </w:rPr>
        <w:t>DispatcherServlet</w:t>
      </w:r>
      <w:r>
        <w:t xml:space="preserve"> defined in the </w:t>
      </w:r>
      <w:r w:rsidRPr="007E39E4">
        <w:rPr>
          <w:rStyle w:val="CodeinText"/>
        </w:rPr>
        <w:t>web.xml</w:t>
      </w:r>
      <w:r>
        <w:t xml:space="preserve"> file is mapped to the request URL (see </w:t>
      </w:r>
      <w:r w:rsidRPr="00E97727">
        <w:rPr>
          <w:rStyle w:val="CodeinText"/>
        </w:rPr>
        <w:t>&lt;servlet-mapping&gt;</w:t>
      </w:r>
      <w:r>
        <w:t xml:space="preserve"> in Listing 1). The servlet container will invoke the </w:t>
      </w:r>
      <w:r w:rsidRPr="00E97727">
        <w:rPr>
          <w:rStyle w:val="CodeinText"/>
        </w:rPr>
        <w:t>DispatcherServlet</w:t>
      </w:r>
      <w:r>
        <w:t xml:space="preserve">’s </w:t>
      </w:r>
      <w:r w:rsidRPr="00353CC7">
        <w:rPr>
          <w:rStyle w:val="CodeinText"/>
        </w:rPr>
        <w:t>service</w:t>
      </w:r>
      <w:r>
        <w:t xml:space="preserve"> method; the implementation of the </w:t>
      </w:r>
      <w:r w:rsidRPr="00E97727">
        <w:rPr>
          <w:rStyle w:val="CodeinText"/>
        </w:rPr>
        <w:t>DispatcherServlet</w:t>
      </w:r>
      <w:r>
        <w:t xml:space="preserve"> will ultimately invoke the </w:t>
      </w:r>
      <w:r w:rsidRPr="00E97727">
        <w:rPr>
          <w:rStyle w:val="CodeinText"/>
        </w:rPr>
        <w:t>doDispatch</w:t>
      </w:r>
      <w:r>
        <w:t xml:space="preserve"> method. The </w:t>
      </w:r>
      <w:r w:rsidRPr="00E97727">
        <w:rPr>
          <w:rStyle w:val="CodeinText"/>
        </w:rPr>
        <w:t>doDispatch</w:t>
      </w:r>
      <w:r>
        <w:t xml:space="preserve"> method will then delegate to the configured </w:t>
      </w:r>
      <w:r w:rsidRPr="00E97727">
        <w:rPr>
          <w:rStyle w:val="CodeinText"/>
        </w:rPr>
        <w:t>HandlerMapping</w:t>
      </w:r>
      <w:r>
        <w:t xml:space="preserve"> and </w:t>
      </w:r>
      <w:r w:rsidRPr="00E97727">
        <w:rPr>
          <w:rStyle w:val="CodeinText"/>
        </w:rPr>
        <w:t>HandlerAdapter</w:t>
      </w:r>
      <w:r>
        <w:t xml:space="preserve"> to find the handler that will ultimately process the request. The </w:t>
      </w:r>
      <w:r w:rsidRPr="00EF6A2C">
        <w:rPr>
          <w:rStyle w:val="CodeinText"/>
        </w:rPr>
        <w:t>HandlerMapping</w:t>
      </w:r>
      <w:r>
        <w:t xml:space="preserve"> will construct the </w:t>
      </w:r>
      <w:r w:rsidRPr="00294609">
        <w:rPr>
          <w:rStyle w:val="CodeinText"/>
        </w:rPr>
        <w:t>HandlerExecutionChain</w:t>
      </w:r>
      <w:r>
        <w:t xml:space="preserve">. The </w:t>
      </w:r>
      <w:r w:rsidRPr="00294609">
        <w:rPr>
          <w:rStyle w:val="CodeinText"/>
        </w:rPr>
        <w:t>DispatcherSerlvet</w:t>
      </w:r>
      <w:r>
        <w:t xml:space="preserve"> will then iterate over each entry in the </w:t>
      </w:r>
      <w:r w:rsidRPr="00294609">
        <w:rPr>
          <w:rStyle w:val="CodeinText"/>
        </w:rPr>
        <w:t>HandlerExecutionChain</w:t>
      </w:r>
      <w:r>
        <w:t xml:space="preserve"> and check that the configured </w:t>
      </w:r>
      <w:r w:rsidRPr="00294609">
        <w:rPr>
          <w:rStyle w:val="CodeinText"/>
        </w:rPr>
        <w:t>HandlerAdapter</w:t>
      </w:r>
      <w:r>
        <w:t xml:space="preserve"> can perform the required action given the handler and the request. If so, then the </w:t>
      </w:r>
      <w:r w:rsidRPr="00294609">
        <w:rPr>
          <w:rStyle w:val="CodeinText"/>
        </w:rPr>
        <w:t>DispatcherServlet</w:t>
      </w:r>
      <w:r>
        <w:t xml:space="preserve"> will call the </w:t>
      </w:r>
      <w:r w:rsidRPr="00294609">
        <w:rPr>
          <w:rStyle w:val="CodeinText"/>
        </w:rPr>
        <w:t>HandlerAdapter</w:t>
      </w:r>
      <w:r>
        <w:t xml:space="preserve">’s </w:t>
      </w:r>
      <w:r w:rsidRPr="00294609">
        <w:rPr>
          <w:rStyle w:val="CodeinText"/>
        </w:rPr>
        <w:t>handle</w:t>
      </w:r>
      <w:r>
        <w:t xml:space="preserve"> method. The handle method returns </w:t>
      </w:r>
      <w:r w:rsidRPr="009906CF">
        <w:rPr>
          <w:rStyle w:val="CodeinText"/>
        </w:rPr>
        <w:t>ModelAndView</w:t>
      </w:r>
      <w:r>
        <w:t xml:space="preserve">, which, as its name suggests, contains the model and the view. </w:t>
      </w:r>
    </w:p>
    <w:p w:rsidR="00EC50CB" w:rsidRDefault="00EC50CB" w:rsidP="009906CF">
      <w:pPr>
        <w:pStyle w:val="Sidebar"/>
      </w:pPr>
      <w:r>
        <w:t xml:space="preserve">Unfortunately, the </w:t>
      </w:r>
      <w:r w:rsidRPr="009906CF">
        <w:rPr>
          <w:rStyle w:val="CodeinText"/>
        </w:rPr>
        <w:t>ModelAndView</w:t>
      </w:r>
      <w:r>
        <w:t xml:space="preserve"> class name is misleading: it always contains the model; in some cases, it carries only the view name while in other cases it carries the complete </w:t>
      </w:r>
      <w:r w:rsidRPr="009906CF">
        <w:rPr>
          <w:rStyle w:val="CodeinText"/>
        </w:rPr>
        <w:t>View</w:t>
      </w:r>
      <w:r>
        <w:t xml:space="preserve"> instance.</w:t>
      </w:r>
    </w:p>
    <w:p w:rsidR="00EC50CB" w:rsidRDefault="00EC50CB" w:rsidP="009906CF">
      <w:pPr>
        <w:pStyle w:val="Body"/>
      </w:pPr>
      <w:r>
        <w:t xml:space="preserve">Once the </w:t>
      </w:r>
      <w:r w:rsidRPr="00F23C57">
        <w:rPr>
          <w:rStyle w:val="CodeinText"/>
        </w:rPr>
        <w:t>HandlerAdapter</w:t>
      </w:r>
      <w:r>
        <w:t xml:space="preserve">’s </w:t>
      </w:r>
      <w:r w:rsidRPr="00F23C57">
        <w:rPr>
          <w:rStyle w:val="CodeinText"/>
        </w:rPr>
        <w:t>hanle</w:t>
      </w:r>
      <w:r>
        <w:t xml:space="preserve"> method completes, the </w:t>
      </w:r>
      <w:r w:rsidRPr="00F23C57">
        <w:rPr>
          <w:rStyle w:val="CodeinText"/>
        </w:rPr>
        <w:t>DispatcherServlet</w:t>
      </w:r>
      <w:r>
        <w:t xml:space="preserve"> will examine the returned </w:t>
      </w:r>
      <w:r w:rsidRPr="00F23C57">
        <w:rPr>
          <w:rStyle w:val="CodeinText"/>
        </w:rPr>
        <w:t>ModelAndView</w:t>
      </w:r>
      <w:r>
        <w:t>, then:</w:t>
      </w:r>
    </w:p>
    <w:p w:rsidR="00EC50CB" w:rsidRDefault="00EC50CB" w:rsidP="00501A7F">
      <w:pPr>
        <w:pStyle w:val="ListBullet"/>
      </w:pPr>
      <w:r>
        <w:t xml:space="preserve">if </w:t>
      </w:r>
      <w:r w:rsidRPr="00501A7F">
        <w:rPr>
          <w:rStyle w:val="CodeinText"/>
        </w:rPr>
        <w:t>view</w:t>
      </w:r>
      <w:r>
        <w:t xml:space="preserve"> is not </w:t>
      </w:r>
      <w:r w:rsidRPr="00501A7F">
        <w:rPr>
          <w:rStyle w:val="CodeinText"/>
        </w:rPr>
        <w:t>null</w:t>
      </w:r>
      <w:r>
        <w:t xml:space="preserve">, the </w:t>
      </w:r>
      <w:r w:rsidRPr="00501A7F">
        <w:rPr>
          <w:rStyle w:val="CodeinText"/>
        </w:rPr>
        <w:t>DispatcherServlet</w:t>
      </w:r>
      <w:r>
        <w:t xml:space="preserve"> will invoke </w:t>
      </w:r>
      <w:r w:rsidRPr="00501A7F">
        <w:rPr>
          <w:rStyle w:val="CodeinText"/>
        </w:rPr>
        <w:t>view.render(model)</w:t>
      </w:r>
      <w:r>
        <w:t>;</w:t>
      </w:r>
    </w:p>
    <w:p w:rsidR="00EC50CB" w:rsidRDefault="00EC50CB" w:rsidP="00501A7F">
      <w:pPr>
        <w:pStyle w:val="ListBullet"/>
      </w:pPr>
      <w:r>
        <w:t xml:space="preserve">if </w:t>
      </w:r>
      <w:r w:rsidRPr="00501A7F">
        <w:rPr>
          <w:rStyle w:val="CodeinText"/>
        </w:rPr>
        <w:t>view</w:t>
      </w:r>
      <w:r>
        <w:t xml:space="preserve"> is </w:t>
      </w:r>
      <w:r w:rsidRPr="00501A7F">
        <w:rPr>
          <w:rStyle w:val="CodeinText"/>
        </w:rPr>
        <w:t>null</w:t>
      </w:r>
      <w:r>
        <w:t xml:space="preserve">, but </w:t>
      </w:r>
      <w:r w:rsidRPr="00501A7F">
        <w:rPr>
          <w:rStyle w:val="CodeinText"/>
        </w:rPr>
        <w:t>viewName</w:t>
      </w:r>
      <w:r>
        <w:t xml:space="preserve"> is not </w:t>
      </w:r>
      <w:r w:rsidRPr="00501A7F">
        <w:rPr>
          <w:rStyle w:val="CodeinText"/>
        </w:rPr>
        <w:t>null</w:t>
      </w:r>
      <w:r>
        <w:t xml:space="preserve">, the </w:t>
      </w:r>
      <w:r w:rsidRPr="00501A7F">
        <w:rPr>
          <w:rStyle w:val="CodeinText"/>
        </w:rPr>
        <w:t>DispatcherServlet</w:t>
      </w:r>
      <w:r>
        <w:t xml:space="preserve"> iterate over all configured </w:t>
      </w:r>
      <w:r w:rsidRPr="00501A7F">
        <w:rPr>
          <w:rStyle w:val="CodeinText"/>
        </w:rPr>
        <w:t>ViewResolver</w:t>
      </w:r>
      <w:r>
        <w:t xml:space="preserve">s and, for each </w:t>
      </w:r>
      <w:r w:rsidRPr="00501A7F">
        <w:rPr>
          <w:rStyle w:val="CodeinText"/>
        </w:rPr>
        <w:t>ViewResolver</w:t>
      </w:r>
      <w:r>
        <w:t xml:space="preserve">, it will call the </w:t>
      </w:r>
      <w:r w:rsidRPr="00501A7F">
        <w:rPr>
          <w:rStyle w:val="CodeinText"/>
        </w:rPr>
        <w:t>resolveView</w:t>
      </w:r>
      <w:r>
        <w:t xml:space="preserve"> method to attempt to turn the </w:t>
      </w:r>
      <w:r w:rsidRPr="00501A7F">
        <w:rPr>
          <w:rStyle w:val="CodeinText"/>
        </w:rPr>
        <w:t>String viewName</w:t>
      </w:r>
      <w:r>
        <w:t xml:space="preserve"> into a </w:t>
      </w:r>
      <w:r w:rsidRPr="00501A7F">
        <w:rPr>
          <w:rStyle w:val="CodeinText"/>
        </w:rPr>
        <w:t>View</w:t>
      </w:r>
      <w:r>
        <w:t xml:space="preserve">. The </w:t>
      </w:r>
      <w:r w:rsidRPr="00501A7F">
        <w:rPr>
          <w:rStyle w:val="CodeinText"/>
        </w:rPr>
        <w:t>DispatcherServlet</w:t>
      </w:r>
      <w:r>
        <w:t xml:space="preserve"> will use the first non-</w:t>
      </w:r>
      <w:r w:rsidRPr="00501A7F">
        <w:rPr>
          <w:rStyle w:val="CodeinText"/>
        </w:rPr>
        <w:t>null</w:t>
      </w:r>
      <w:r>
        <w:t xml:space="preserve"> </w:t>
      </w:r>
      <w:r w:rsidRPr="00501A7F">
        <w:rPr>
          <w:rStyle w:val="CodeinText"/>
        </w:rPr>
        <w:t>View</w:t>
      </w:r>
      <w:r>
        <w:t>;</w:t>
      </w:r>
    </w:p>
    <w:p w:rsidR="00EC50CB" w:rsidRDefault="00EC50CB" w:rsidP="00501A7F">
      <w:pPr>
        <w:pStyle w:val="ListBullet"/>
      </w:pPr>
      <w:r>
        <w:t xml:space="preserve">finally, if both </w:t>
      </w:r>
      <w:r w:rsidRPr="00501A7F">
        <w:rPr>
          <w:rStyle w:val="CodeinText"/>
        </w:rPr>
        <w:t>view</w:t>
      </w:r>
      <w:r>
        <w:t xml:space="preserve"> and </w:t>
      </w:r>
      <w:r w:rsidRPr="00501A7F">
        <w:rPr>
          <w:rStyle w:val="CodeinText"/>
        </w:rPr>
        <w:t>viewName</w:t>
      </w:r>
      <w:r>
        <w:t xml:space="preserve"> are </w:t>
      </w:r>
      <w:r w:rsidRPr="00501A7F">
        <w:rPr>
          <w:rStyle w:val="CodeinText"/>
        </w:rPr>
        <w:t>null</w:t>
      </w:r>
      <w:r>
        <w:t xml:space="preserve">, the </w:t>
      </w:r>
      <w:r w:rsidRPr="00501A7F">
        <w:rPr>
          <w:rStyle w:val="CodeinText"/>
        </w:rPr>
        <w:t>DispatcherServlet</w:t>
      </w:r>
      <w:r>
        <w:t xml:space="preserve"> will attempt to find the view name using the configured </w:t>
      </w:r>
      <w:r w:rsidRPr="00353CC7">
        <w:rPr>
          <w:rStyle w:val="CodeinText"/>
        </w:rPr>
        <w:t>RequestToViewNameTranslator</w:t>
      </w:r>
      <w:r w:rsidRPr="00353CC7">
        <w:t xml:space="preserve">. If the </w:t>
      </w:r>
      <w:r w:rsidRPr="00353CC7">
        <w:rPr>
          <w:rStyle w:val="CodeinText"/>
        </w:rPr>
        <w:t xml:space="preserve">view </w:t>
      </w:r>
      <w:r w:rsidRPr="00353CC7">
        <w:t xml:space="preserve">and </w:t>
      </w:r>
      <w:r w:rsidRPr="00353CC7">
        <w:rPr>
          <w:rStyle w:val="CodeinText"/>
        </w:rPr>
        <w:t xml:space="preserve">viewName </w:t>
      </w:r>
      <w:r w:rsidRPr="00353CC7">
        <w:t xml:space="preserve">remain </w:t>
      </w:r>
      <w:r w:rsidRPr="00353CC7">
        <w:rPr>
          <w:rStyle w:val="CodeinText"/>
        </w:rPr>
        <w:t xml:space="preserve">null </w:t>
      </w:r>
      <w:r w:rsidRPr="00353CC7">
        <w:t xml:space="preserve">even after the translation, the </w:t>
      </w:r>
      <w:r w:rsidRPr="00353CC7">
        <w:rPr>
          <w:rStyle w:val="CodeinText"/>
        </w:rPr>
        <w:t xml:space="preserve">DispatcherServlet </w:t>
      </w:r>
      <w:r>
        <w:t>will not perform any further processing (in this case, the handler method has typically written some output directly to the response)</w:t>
      </w:r>
    </w:p>
    <w:p w:rsidR="00EC50CB" w:rsidRDefault="00EC50CB" w:rsidP="002F0B02">
      <w:pPr>
        <w:pStyle w:val="Body"/>
      </w:pPr>
      <w:r>
        <w:t xml:space="preserve">This is the essence of request dispatching in Spring MVC. As you can see, it is not conceptually difficult; the </w:t>
      </w:r>
      <w:r w:rsidRPr="003B4D3F">
        <w:rPr>
          <w:rStyle w:val="CodeinText"/>
        </w:rPr>
        <w:t>DispatcherServlet</w:t>
      </w:r>
      <w:r>
        <w:t xml:space="preserve"> carefully delegates the work to the </w:t>
      </w:r>
      <w:r w:rsidRPr="003B4D3F">
        <w:rPr>
          <w:rStyle w:val="CodeinText"/>
        </w:rPr>
        <w:t>HandlerAdapter</w:t>
      </w:r>
      <w:r>
        <w:t xml:space="preserve">s, </w:t>
      </w:r>
      <w:r w:rsidRPr="003B4D3F">
        <w:rPr>
          <w:rStyle w:val="CodeinText"/>
        </w:rPr>
        <w:t>HandlerMapping</w:t>
      </w:r>
      <w:r>
        <w:t xml:space="preserve">s and </w:t>
      </w:r>
      <w:r w:rsidRPr="003B4D3F">
        <w:rPr>
          <w:rStyle w:val="CodeinText"/>
        </w:rPr>
        <w:t>ViewResolver</w:t>
      </w:r>
      <w:r>
        <w:t>s.</w:t>
      </w:r>
    </w:p>
    <w:p w:rsidR="00EC50CB" w:rsidRDefault="00EC50CB" w:rsidP="003B4D3F">
      <w:pPr>
        <w:pStyle w:val="Head2"/>
      </w:pPr>
      <w:r>
        <w:t>Routing example</w:t>
      </w:r>
    </w:p>
    <w:p w:rsidR="00EC50CB" w:rsidRDefault="00EC50CB" w:rsidP="003B4D3F">
      <w:pPr>
        <w:pStyle w:val="Body1"/>
      </w:pPr>
      <w:r>
        <w:t>Let’s see how the routing strategy we discussed works in practice. We will use the code in Listing 2 to explain how the handler mapping and handler adapters work.</w:t>
      </w:r>
    </w:p>
    <w:p w:rsidR="00EC50CB" w:rsidRDefault="00EC50CB" w:rsidP="003B4D3F">
      <w:pPr>
        <w:pStyle w:val="CodeListingCaption"/>
      </w:pPr>
      <w:r>
        <w:t>Listing 2. Simple controller</w:t>
      </w:r>
    </w:p>
    <w:p w:rsidR="00EC50CB" w:rsidRPr="00DA0F5B" w:rsidRDefault="00EC50CB" w:rsidP="00DA0F5B">
      <w:pPr>
        <w:pStyle w:val="Code"/>
        <w:rPr>
          <w:rStyle w:val="CodeAnnotation"/>
          <w:b/>
        </w:rPr>
      </w:pPr>
      <w:r w:rsidRPr="00DA0F5B">
        <w:rPr>
          <w:rStyle w:val="CodeAnnotation"/>
        </w:rPr>
        <w:t>@Controller</w:t>
      </w:r>
    </w:p>
    <w:p w:rsidR="00EC50CB" w:rsidRPr="00DA0F5B" w:rsidRDefault="00EC50CB" w:rsidP="00DA0F5B">
      <w:pPr>
        <w:pStyle w:val="Code"/>
      </w:pPr>
      <w:r w:rsidRPr="00DA0F5B">
        <w:rPr>
          <w:rStyle w:val="CodeIdentifier"/>
        </w:rPr>
        <w:t>public</w:t>
      </w:r>
      <w:r w:rsidRPr="00DA0F5B">
        <w:t xml:space="preserve"> </w:t>
      </w:r>
      <w:r w:rsidRPr="00DA0F5B">
        <w:rPr>
          <w:rStyle w:val="CodeIdentifier"/>
        </w:rPr>
        <w:t>class</w:t>
      </w:r>
      <w:r w:rsidRPr="00DA0F5B">
        <w:t xml:space="preserve"> IndexController {</w:t>
      </w:r>
    </w:p>
    <w:p w:rsidR="00EC50CB" w:rsidRPr="00DA0F5B" w:rsidRDefault="00EC50CB" w:rsidP="00DA0F5B">
      <w:pPr>
        <w:pStyle w:val="Code"/>
      </w:pPr>
    </w:p>
    <w:p w:rsidR="00EC50CB" w:rsidRPr="00DA0F5B" w:rsidRDefault="00EC50CB" w:rsidP="00DA0F5B">
      <w:pPr>
        <w:pStyle w:val="Code"/>
      </w:pPr>
      <w:r w:rsidRPr="00DA0F5B">
        <w:t xml:space="preserve">    </w:t>
      </w:r>
      <w:r w:rsidRPr="00C81A90">
        <w:rPr>
          <w:rStyle w:val="CodeAnnotation"/>
        </w:rPr>
        <w:t>@</w:t>
      </w:r>
      <w:r w:rsidRPr="00DA0F5B">
        <w:rPr>
          <w:rStyle w:val="CodeAnnotation"/>
        </w:rPr>
        <w:t>RequestMapping</w:t>
      </w:r>
      <w:r w:rsidRPr="00DA0F5B">
        <w:t xml:space="preserve">(value = </w:t>
      </w:r>
      <w:r w:rsidRPr="00C81A90">
        <w:rPr>
          <w:rStyle w:val="CodeString"/>
        </w:rPr>
        <w:t>"/a"</w:t>
      </w:r>
      <w:r w:rsidRPr="00DA0F5B">
        <w:t>)</w:t>
      </w:r>
    </w:p>
    <w:p w:rsidR="00EC50CB" w:rsidRPr="00DA0F5B" w:rsidRDefault="00EC50CB" w:rsidP="00DA0F5B">
      <w:pPr>
        <w:pStyle w:val="Code"/>
      </w:pPr>
      <w:r w:rsidRPr="00DA0F5B">
        <w:t xml:space="preserve">    </w:t>
      </w:r>
      <w:r w:rsidRPr="00DA0F5B">
        <w:rPr>
          <w:rStyle w:val="CodeIdentifier"/>
        </w:rPr>
        <w:t>public void</w:t>
      </w:r>
      <w:r w:rsidRPr="00DA0F5B">
        <w:t xml:space="preserve"> a() {</w:t>
      </w:r>
    </w:p>
    <w:p w:rsidR="00EC50CB" w:rsidRPr="00DA0F5B" w:rsidRDefault="00EC50CB" w:rsidP="00DA0F5B">
      <w:pPr>
        <w:pStyle w:val="Code"/>
      </w:pPr>
      <w:r w:rsidRPr="00DA0F5B">
        <w:t xml:space="preserve">    }</w:t>
      </w:r>
    </w:p>
    <w:p w:rsidR="00EC50CB" w:rsidRPr="00DA0F5B" w:rsidRDefault="00EC50CB" w:rsidP="00DA0F5B">
      <w:pPr>
        <w:pStyle w:val="Code"/>
      </w:pPr>
      <w:r w:rsidRPr="00DA0F5B">
        <w:t xml:space="preserve"> </w:t>
      </w:r>
    </w:p>
    <w:p w:rsidR="00EC50CB" w:rsidRPr="00DA0F5B" w:rsidRDefault="00EC50CB" w:rsidP="00DA0F5B">
      <w:pPr>
        <w:pStyle w:val="Code"/>
      </w:pPr>
      <w:r w:rsidRPr="00DA0F5B">
        <w:t xml:space="preserve">    </w:t>
      </w:r>
      <w:r w:rsidRPr="00DA0F5B">
        <w:rPr>
          <w:rStyle w:val="CodeAnnotation"/>
        </w:rPr>
        <w:t>@RequestMapping</w:t>
      </w:r>
      <w:r w:rsidRPr="00DA0F5B">
        <w:t xml:space="preserve">(value = </w:t>
      </w:r>
      <w:r w:rsidRPr="00C81A90">
        <w:rPr>
          <w:rStyle w:val="CodeString"/>
        </w:rPr>
        <w:t>"/b"</w:t>
      </w:r>
      <w:r w:rsidRPr="00DA0F5B">
        <w:t>)</w:t>
      </w:r>
    </w:p>
    <w:p w:rsidR="00EC50CB" w:rsidRPr="00DA0F5B" w:rsidRDefault="00EC50CB" w:rsidP="00DA0F5B">
      <w:pPr>
        <w:pStyle w:val="Code"/>
      </w:pPr>
      <w:r w:rsidRPr="00DA0F5B">
        <w:t xml:space="preserve">    </w:t>
      </w:r>
      <w:r w:rsidRPr="00DA0F5B">
        <w:rPr>
          <w:rStyle w:val="CodeIdentifier"/>
        </w:rPr>
        <w:t>public</w:t>
      </w:r>
      <w:r w:rsidRPr="00DA0F5B">
        <w:t xml:space="preserve"> String b() {</w:t>
      </w:r>
    </w:p>
    <w:p w:rsidR="00EC50CB" w:rsidRPr="00DA0F5B" w:rsidRDefault="00EC50CB" w:rsidP="00DA0F5B">
      <w:pPr>
        <w:pStyle w:val="Code"/>
      </w:pPr>
      <w:r w:rsidRPr="00DA0F5B">
        <w:t xml:space="preserve">        </w:t>
      </w:r>
      <w:r w:rsidRPr="00DA0F5B">
        <w:rPr>
          <w:rStyle w:val="CodeIdentifier"/>
        </w:rPr>
        <w:t>return</w:t>
      </w:r>
      <w:r w:rsidRPr="00DA0F5B">
        <w:t xml:space="preserve"> </w:t>
      </w:r>
      <w:r w:rsidRPr="00C81A90">
        <w:rPr>
          <w:rStyle w:val="CodeString"/>
        </w:rPr>
        <w:t>"x"</w:t>
      </w:r>
      <w:r w:rsidRPr="00DA0F5B">
        <w:t>;</w:t>
      </w:r>
    </w:p>
    <w:p w:rsidR="00EC50CB" w:rsidRPr="00DA0F5B" w:rsidRDefault="00EC50CB" w:rsidP="00DA0F5B">
      <w:pPr>
        <w:pStyle w:val="Code"/>
      </w:pPr>
      <w:r w:rsidRPr="00DA0F5B">
        <w:t xml:space="preserve">    }</w:t>
      </w:r>
    </w:p>
    <w:p w:rsidR="00EC50CB" w:rsidRPr="00DA0F5B" w:rsidRDefault="00EC50CB" w:rsidP="00DA0F5B">
      <w:pPr>
        <w:pStyle w:val="Code"/>
      </w:pPr>
    </w:p>
    <w:p w:rsidR="00EC50CB" w:rsidRPr="00DA0F5B" w:rsidRDefault="00EC50CB" w:rsidP="00DA0F5B">
      <w:pPr>
        <w:pStyle w:val="Code"/>
      </w:pPr>
      <w:r w:rsidRPr="00DA0F5B">
        <w:t xml:space="preserve">    </w:t>
      </w:r>
      <w:r w:rsidRPr="00DA0F5B">
        <w:rPr>
          <w:rStyle w:val="CodeAnnotation"/>
        </w:rPr>
        <w:t>@RequestMapping</w:t>
      </w:r>
      <w:r w:rsidRPr="00DA0F5B">
        <w:t xml:space="preserve">(value = </w:t>
      </w:r>
      <w:r w:rsidRPr="00C81A90">
        <w:rPr>
          <w:rStyle w:val="CodeString"/>
        </w:rPr>
        <w:t>"/c"</w:t>
      </w:r>
      <w:r w:rsidRPr="00DA0F5B">
        <w:t>)</w:t>
      </w:r>
    </w:p>
    <w:p w:rsidR="00EC50CB" w:rsidRPr="00DA0F5B" w:rsidRDefault="00EC50CB" w:rsidP="00DA0F5B">
      <w:pPr>
        <w:pStyle w:val="Code"/>
      </w:pPr>
      <w:r w:rsidRPr="00DA0F5B">
        <w:t xml:space="preserve">    </w:t>
      </w:r>
      <w:r w:rsidRPr="00DA0F5B">
        <w:rPr>
          <w:rStyle w:val="CodeIdentifier"/>
        </w:rPr>
        <w:t>public</w:t>
      </w:r>
      <w:r w:rsidRPr="00DA0F5B">
        <w:t xml:space="preserve"> ModelAndView c() {</w:t>
      </w:r>
    </w:p>
    <w:p w:rsidR="00EC50CB" w:rsidRPr="00DA0F5B" w:rsidRDefault="00EC50CB" w:rsidP="00DA0F5B">
      <w:pPr>
        <w:pStyle w:val="Code"/>
      </w:pPr>
      <w:r w:rsidRPr="00DA0F5B">
        <w:t xml:space="preserve">    }</w:t>
      </w:r>
    </w:p>
    <w:p w:rsidR="00EC50CB" w:rsidRPr="00DA0F5B" w:rsidRDefault="00EC50CB" w:rsidP="00DA0F5B">
      <w:pPr>
        <w:pStyle w:val="Code"/>
      </w:pPr>
    </w:p>
    <w:p w:rsidR="00EC50CB" w:rsidRPr="00DA0F5B" w:rsidRDefault="00EC50CB" w:rsidP="00DA0F5B">
      <w:pPr>
        <w:pStyle w:val="Code"/>
      </w:pPr>
      <w:r w:rsidRPr="00DA0F5B">
        <w:t>}</w:t>
      </w:r>
    </w:p>
    <w:p w:rsidR="00EC50CB" w:rsidRDefault="00EC50CB" w:rsidP="00A4305F">
      <w:pPr>
        <w:pStyle w:val="Body"/>
      </w:pPr>
      <w:r>
        <w:t xml:space="preserve">Suppose now that the servlet container receives a HTTP request for /a URL (and that this URL is mapped to our </w:t>
      </w:r>
      <w:r w:rsidRPr="0019171C">
        <w:rPr>
          <w:rStyle w:val="CodeinText"/>
        </w:rPr>
        <w:t>DispatcherServlet</w:t>
      </w:r>
      <w:r>
        <w:t xml:space="preserve"> and that we are using the </w:t>
      </w:r>
      <w:r w:rsidRPr="00CC3FAD">
        <w:rPr>
          <w:rStyle w:val="CodeinText"/>
        </w:rPr>
        <w:t>DefaultAnnotationHandlerMapping</w:t>
      </w:r>
      <w:r w:rsidRPr="0019171C">
        <w:t xml:space="preserve"> </w:t>
      </w:r>
      <w:r>
        <w:t xml:space="preserve">and the </w:t>
      </w:r>
      <w:r w:rsidRPr="00CC3FAD">
        <w:rPr>
          <w:rStyle w:val="CodeinText"/>
        </w:rPr>
        <w:t>AnnotationMethodHandlerAdapter</w:t>
      </w:r>
      <w:r>
        <w:t xml:space="preserve">): the </w:t>
      </w:r>
      <w:r w:rsidRPr="00A4305F">
        <w:rPr>
          <w:rStyle w:val="CodeinText"/>
        </w:rPr>
        <w:t>HandlerMapping</w:t>
      </w:r>
      <w:r>
        <w:t xml:space="preserve"> will return the </w:t>
      </w:r>
      <w:r w:rsidRPr="00A4305F">
        <w:rPr>
          <w:rStyle w:val="CodeinText"/>
        </w:rPr>
        <w:t>HandlerExecutionChanin</w:t>
      </w:r>
      <w:r>
        <w:t xml:space="preserve"> that contains only one handler, the </w:t>
      </w:r>
      <w:r w:rsidRPr="00A4305F">
        <w:rPr>
          <w:rStyle w:val="CodeinText"/>
        </w:rPr>
        <w:t>IndexController</w:t>
      </w:r>
      <w:r>
        <w:t xml:space="preserve">. The </w:t>
      </w:r>
      <w:r w:rsidRPr="00A4305F">
        <w:rPr>
          <w:rStyle w:val="CodeinText"/>
        </w:rPr>
        <w:t>DispatcherServlet</w:t>
      </w:r>
      <w:r>
        <w:t xml:space="preserve"> will call the handler adapter’s </w:t>
      </w:r>
      <w:r w:rsidRPr="00A4305F">
        <w:rPr>
          <w:rStyle w:val="CodeinText"/>
        </w:rPr>
        <w:t>handle</w:t>
      </w:r>
      <w:r>
        <w:t xml:space="preserve"> method on the first and only entry in the </w:t>
      </w:r>
      <w:r w:rsidRPr="00A4305F">
        <w:rPr>
          <w:rStyle w:val="CodeinText"/>
        </w:rPr>
        <w:t>HandlerExecutionChain</w:t>
      </w:r>
      <w:r>
        <w:t xml:space="preserve">. Now, the </w:t>
      </w:r>
      <w:r w:rsidRPr="00A4305F">
        <w:rPr>
          <w:rStyle w:val="CodeinText"/>
        </w:rPr>
        <w:t>AnnotationMethodHandlerAdapter</w:t>
      </w:r>
      <w:r>
        <w:t xml:space="preserve"> will discover that there is a method in the </w:t>
      </w:r>
      <w:r w:rsidRPr="00A4305F">
        <w:rPr>
          <w:rStyle w:val="CodeinText"/>
        </w:rPr>
        <w:t>IndexController</w:t>
      </w:r>
      <w:r>
        <w:t xml:space="preserve"> that can handle the </w:t>
      </w:r>
      <w:r w:rsidRPr="00A4305F">
        <w:rPr>
          <w:rStyle w:val="CodeinText"/>
        </w:rPr>
        <w:t>/a</w:t>
      </w:r>
      <w:r>
        <w:t xml:space="preserve"> URL (by examining the </w:t>
      </w:r>
      <w:r w:rsidRPr="00A4305F">
        <w:rPr>
          <w:rStyle w:val="CodeinText"/>
        </w:rPr>
        <w:t>@RequestMapping</w:t>
      </w:r>
      <w:r>
        <w:t xml:space="preserve"> annotation). It will then invoke the </w:t>
      </w:r>
      <w:r w:rsidRPr="00A4305F">
        <w:rPr>
          <w:rStyle w:val="CodeinText"/>
        </w:rPr>
        <w:t>IndexController.a</w:t>
      </w:r>
      <w:r>
        <w:t xml:space="preserve"> method. Because the method returns </w:t>
      </w:r>
      <w:r w:rsidRPr="00A4305F">
        <w:rPr>
          <w:rStyle w:val="CodeinText"/>
        </w:rPr>
        <w:t>void</w:t>
      </w:r>
      <w:r>
        <w:t xml:space="preserve">, the model will remain empty (pay attention, empty not </w:t>
      </w:r>
      <w:r w:rsidRPr="00A4305F">
        <w:rPr>
          <w:rStyle w:val="CodeinText"/>
        </w:rPr>
        <w:t>null</w:t>
      </w:r>
      <w:r>
        <w:t xml:space="preserve">!); and the </w:t>
      </w:r>
      <w:r w:rsidRPr="00A4305F">
        <w:rPr>
          <w:rStyle w:val="CodeinText"/>
        </w:rPr>
        <w:t>view</w:t>
      </w:r>
      <w:r>
        <w:t xml:space="preserve"> and the </w:t>
      </w:r>
      <w:r w:rsidRPr="00A4305F">
        <w:rPr>
          <w:rStyle w:val="CodeinText"/>
        </w:rPr>
        <w:t>viewName</w:t>
      </w:r>
      <w:r>
        <w:t xml:space="preserve"> will also remain </w:t>
      </w:r>
      <w:r w:rsidRPr="00A4305F">
        <w:rPr>
          <w:rStyle w:val="CodeinText"/>
        </w:rPr>
        <w:t>null</w:t>
      </w:r>
      <w:r>
        <w:t xml:space="preserve">. Because the </w:t>
      </w:r>
      <w:r w:rsidRPr="009521E9">
        <w:rPr>
          <w:rStyle w:val="CodeinText"/>
        </w:rPr>
        <w:t>view</w:t>
      </w:r>
      <w:r>
        <w:t xml:space="preserve"> and the </w:t>
      </w:r>
      <w:r w:rsidRPr="009521E9">
        <w:rPr>
          <w:rStyle w:val="CodeinText"/>
        </w:rPr>
        <w:t>viewName</w:t>
      </w:r>
      <w:r>
        <w:t xml:space="preserve"> are </w:t>
      </w:r>
      <w:r w:rsidRPr="009521E9">
        <w:rPr>
          <w:rStyle w:val="CodeinText"/>
        </w:rPr>
        <w:t>null</w:t>
      </w:r>
      <w:r>
        <w:t xml:space="preserve">, there is no more work for the </w:t>
      </w:r>
      <w:r w:rsidRPr="009521E9">
        <w:rPr>
          <w:rStyle w:val="CodeinText"/>
        </w:rPr>
        <w:t>DispatcherServlet</w:t>
      </w:r>
      <w:r>
        <w:t xml:space="preserve"> and the request processing completes.</w:t>
      </w:r>
    </w:p>
    <w:p w:rsidR="00EC50CB" w:rsidRDefault="00EC50CB" w:rsidP="00A4305F">
      <w:pPr>
        <w:pStyle w:val="Body"/>
      </w:pPr>
      <w:r>
        <w:t xml:space="preserve">Now, in another example, let’s issue a request for the </w:t>
      </w:r>
      <w:r w:rsidRPr="0069626D">
        <w:rPr>
          <w:rStyle w:val="CodeinText"/>
        </w:rPr>
        <w:t>/b</w:t>
      </w:r>
      <w:r>
        <w:t xml:space="preserve"> URL. The handler mapping will return the same </w:t>
      </w:r>
      <w:r w:rsidRPr="00C90F72">
        <w:rPr>
          <w:rStyle w:val="CodeinText"/>
        </w:rPr>
        <w:t>HandlerExecutionChain</w:t>
      </w:r>
      <w:r>
        <w:t xml:space="preserve">; the handler adapter will now find the </w:t>
      </w:r>
      <w:r w:rsidRPr="00C90F72">
        <w:rPr>
          <w:rStyle w:val="CodeinText"/>
        </w:rPr>
        <w:t>b</w:t>
      </w:r>
      <w:r>
        <w:t xml:space="preserve"> method in the </w:t>
      </w:r>
      <w:r w:rsidRPr="00C90F72">
        <w:rPr>
          <w:rStyle w:val="CodeinText"/>
        </w:rPr>
        <w:t>IndexController</w:t>
      </w:r>
      <w:r>
        <w:t xml:space="preserve">. Because the </w:t>
      </w:r>
      <w:r w:rsidRPr="00C90F72">
        <w:rPr>
          <w:rStyle w:val="CodeinText"/>
        </w:rPr>
        <w:t>b</w:t>
      </w:r>
      <w:r>
        <w:t xml:space="preserve"> method returns </w:t>
      </w:r>
      <w:r w:rsidRPr="00C90F72">
        <w:rPr>
          <w:rStyle w:val="CodeinText"/>
        </w:rPr>
        <w:t>String</w:t>
      </w:r>
      <w:r>
        <w:t xml:space="preserve">, the Spring Framework will use the returned </w:t>
      </w:r>
      <w:r w:rsidRPr="00C90F72">
        <w:rPr>
          <w:rStyle w:val="CodeinText"/>
        </w:rPr>
        <w:t>String</w:t>
      </w:r>
      <w:r>
        <w:t xml:space="preserve"> as the </w:t>
      </w:r>
      <w:r w:rsidRPr="00C90F72">
        <w:rPr>
          <w:rStyle w:val="CodeinText"/>
        </w:rPr>
        <w:t>viewName</w:t>
      </w:r>
      <w:r>
        <w:t xml:space="preserve">. Therefore, in this example, the model will still remain empty, but the </w:t>
      </w:r>
      <w:r w:rsidRPr="00C90F72">
        <w:rPr>
          <w:rStyle w:val="CodeinText"/>
        </w:rPr>
        <w:t>viewName</w:t>
      </w:r>
      <w:r>
        <w:t xml:space="preserve"> is set. The </w:t>
      </w:r>
      <w:r w:rsidRPr="00C90F72">
        <w:rPr>
          <w:rStyle w:val="CodeinText"/>
        </w:rPr>
        <w:t>DispatcherServlet</w:t>
      </w:r>
      <w:r>
        <w:t xml:space="preserve"> will therefore iterate over all </w:t>
      </w:r>
      <w:r w:rsidRPr="00C90F72">
        <w:rPr>
          <w:rStyle w:val="CodeinText"/>
        </w:rPr>
        <w:t>ViewResolver</w:t>
      </w:r>
      <w:r>
        <w:t xml:space="preserve">s and, for every </w:t>
      </w:r>
      <w:r w:rsidRPr="00C90F72">
        <w:rPr>
          <w:rStyle w:val="CodeinText"/>
        </w:rPr>
        <w:t>ViewResolver</w:t>
      </w:r>
      <w:r>
        <w:t xml:space="preserve">, it will call its </w:t>
      </w:r>
      <w:r w:rsidRPr="00C90F72">
        <w:rPr>
          <w:rStyle w:val="CodeinText"/>
        </w:rPr>
        <w:t>resolveView</w:t>
      </w:r>
      <w:r>
        <w:t xml:space="preserve"> method. If that method returns a non-</w:t>
      </w:r>
      <w:r w:rsidRPr="00C90F72">
        <w:rPr>
          <w:rStyle w:val="CodeinText"/>
        </w:rPr>
        <w:t>null</w:t>
      </w:r>
      <w:r>
        <w:t xml:space="preserve"> </w:t>
      </w:r>
      <w:r w:rsidRPr="00C90F72">
        <w:rPr>
          <w:rStyle w:val="CodeinText"/>
        </w:rPr>
        <w:t>View</w:t>
      </w:r>
      <w:r>
        <w:t xml:space="preserve">, the </w:t>
      </w:r>
      <w:r w:rsidRPr="00C90F72">
        <w:rPr>
          <w:rStyle w:val="CodeinText"/>
        </w:rPr>
        <w:t>DispatcherServlet</w:t>
      </w:r>
      <w:r>
        <w:t xml:space="preserve"> will take that view and call its </w:t>
      </w:r>
      <w:r w:rsidRPr="00C90F72">
        <w:rPr>
          <w:rStyle w:val="CodeinText"/>
        </w:rPr>
        <w:t>render</w:t>
      </w:r>
      <w:r>
        <w:t xml:space="preserve"> method, thus completing the request processing.</w:t>
      </w:r>
    </w:p>
    <w:p w:rsidR="00EC50CB" w:rsidRDefault="00EC50CB" w:rsidP="00A4305F">
      <w:pPr>
        <w:pStyle w:val="Body"/>
      </w:pPr>
      <w:r>
        <w:t xml:space="preserve">Finally, in the last example, the request is for the </w:t>
      </w:r>
      <w:r w:rsidRPr="004B607A">
        <w:rPr>
          <w:rStyle w:val="CodeinText"/>
        </w:rPr>
        <w:t>/c</w:t>
      </w:r>
      <w:r>
        <w:t xml:space="preserve"> URL. The handler method returns </w:t>
      </w:r>
      <w:r w:rsidRPr="004B607A">
        <w:rPr>
          <w:rStyle w:val="CodeinText"/>
        </w:rPr>
        <w:t>ModelAndView</w:t>
      </w:r>
      <w:r>
        <w:t xml:space="preserve">, making the </w:t>
      </w:r>
      <w:r w:rsidRPr="004B607A">
        <w:rPr>
          <w:rStyle w:val="CodeinText"/>
        </w:rPr>
        <w:t>HandlerAdapter</w:t>
      </w:r>
      <w:r>
        <w:t xml:space="preserve">’s job easier: the adapter will take whatever model and </w:t>
      </w:r>
      <w:r w:rsidRPr="004B607A">
        <w:rPr>
          <w:rStyle w:val="CodeinText"/>
        </w:rPr>
        <w:t>view</w:t>
      </w:r>
      <w:r>
        <w:t xml:space="preserve"> (or </w:t>
      </w:r>
      <w:r w:rsidRPr="004B607A">
        <w:rPr>
          <w:rStyle w:val="CodeinText"/>
        </w:rPr>
        <w:t>viewName</w:t>
      </w:r>
      <w:r>
        <w:t xml:space="preserve">) the handler method returns. The </w:t>
      </w:r>
      <w:r w:rsidRPr="004B607A">
        <w:rPr>
          <w:rStyle w:val="CodeinText"/>
        </w:rPr>
        <w:t>DispatcherServlet</w:t>
      </w:r>
      <w:r>
        <w:t xml:space="preserve"> will continue processing just like in the previous two examples. Typically, in this situation, the returned </w:t>
      </w:r>
      <w:r w:rsidRPr="004B607A">
        <w:rPr>
          <w:rStyle w:val="CodeinText"/>
        </w:rPr>
        <w:t>ModelAndView</w:t>
      </w:r>
      <w:r>
        <w:t xml:space="preserve"> will include some custom View instance. </w:t>
      </w:r>
    </w:p>
    <w:p w:rsidR="00EC50CB" w:rsidRPr="003B4D3F" w:rsidRDefault="00EC50CB" w:rsidP="00353CC7">
      <w:pPr>
        <w:pStyle w:val="Head1"/>
      </w:pPr>
      <w:r w:rsidRPr="003B4D3F">
        <w:t>The handlers</w:t>
      </w:r>
    </w:p>
    <w:p w:rsidR="00EC50CB" w:rsidRPr="00353CC7" w:rsidRDefault="00EC50CB" w:rsidP="00353CC7">
      <w:pPr>
        <w:pStyle w:val="Body1"/>
        <w:rPr>
          <w:rStyle w:val="CodeinText"/>
          <w:b/>
          <w:i/>
        </w:rPr>
      </w:pPr>
      <w:r w:rsidRPr="00353CC7">
        <w:t xml:space="preserve">As we said in the previous section, we are going to consider the contemporary implementations of the </w:t>
      </w:r>
      <w:r w:rsidRPr="00353CC7">
        <w:rPr>
          <w:rStyle w:val="CodeinText"/>
        </w:rPr>
        <w:t>HandlerMapping</w:t>
      </w:r>
      <w:r w:rsidRPr="00353CC7">
        <w:t xml:space="preserve"> and </w:t>
      </w:r>
      <w:r w:rsidRPr="00353CC7">
        <w:rPr>
          <w:rStyle w:val="CodeinText"/>
        </w:rPr>
        <w:t>HandlerAdapter</w:t>
      </w:r>
      <w:r w:rsidRPr="00353CC7">
        <w:t xml:space="preserve"> interfaces: the </w:t>
      </w:r>
      <w:r w:rsidRPr="00CC3FAD">
        <w:rPr>
          <w:rStyle w:val="CodeinText"/>
        </w:rPr>
        <w:t>DefaultAnnotationHandlerMapping</w:t>
      </w:r>
      <w:r>
        <w:t xml:space="preserve"> and the </w:t>
      </w:r>
      <w:r w:rsidRPr="00CC3FAD">
        <w:rPr>
          <w:rStyle w:val="CodeinText"/>
        </w:rPr>
        <w:t>AnnotationMethodHandlerAdapter</w:t>
      </w:r>
      <w:r w:rsidRPr="00353CC7">
        <w:t xml:space="preserve">. </w:t>
      </w:r>
      <w:r w:rsidRPr="00353CC7">
        <w:rPr>
          <w:rStyle w:val="CodeinText"/>
          <w:rFonts w:ascii="Verdana" w:hAnsi="Verdana"/>
          <w:color w:val="000000"/>
          <w:sz w:val="16"/>
        </w:rPr>
        <w:t xml:space="preserve">These implementations of the </w:t>
      </w:r>
      <w:r w:rsidRPr="00353CC7">
        <w:rPr>
          <w:rStyle w:val="CodeinText"/>
        </w:rPr>
        <w:t xml:space="preserve">HandlerMapping </w:t>
      </w:r>
      <w:r w:rsidRPr="00353CC7">
        <w:rPr>
          <w:rStyle w:val="CodeinText"/>
          <w:rFonts w:ascii="Verdana" w:hAnsi="Verdana"/>
          <w:color w:val="000000"/>
          <w:sz w:val="16"/>
        </w:rPr>
        <w:t xml:space="preserve">and </w:t>
      </w:r>
      <w:r w:rsidRPr="00353CC7">
        <w:rPr>
          <w:rStyle w:val="CodeinText"/>
        </w:rPr>
        <w:t xml:space="preserve">HandlerAdapter </w:t>
      </w:r>
      <w:r w:rsidRPr="00353CC7">
        <w:rPr>
          <w:rStyle w:val="CodeinText"/>
          <w:rFonts w:ascii="Verdana" w:hAnsi="Verdana"/>
          <w:color w:val="000000"/>
          <w:sz w:val="16"/>
        </w:rPr>
        <w:t xml:space="preserve">use the annotations on the handlers (the </w:t>
      </w:r>
      <w:r w:rsidRPr="00353CC7">
        <w:rPr>
          <w:rStyle w:val="CodeinText"/>
        </w:rPr>
        <w:t xml:space="preserve">@Controller </w:t>
      </w:r>
      <w:r w:rsidRPr="00353CC7">
        <w:rPr>
          <w:rStyle w:val="CodeinText"/>
          <w:rFonts w:ascii="Verdana" w:hAnsi="Verdana"/>
          <w:color w:val="000000"/>
          <w:sz w:val="16"/>
        </w:rPr>
        <w:t>stereotype classes) and annotations on their methods.</w:t>
      </w:r>
    </w:p>
    <w:p w:rsidR="00EC50CB" w:rsidRPr="00353CC7" w:rsidRDefault="00EC50CB" w:rsidP="00353CC7">
      <w:pPr>
        <w:pStyle w:val="Body"/>
      </w:pPr>
      <w:r w:rsidRPr="00353CC7">
        <w:t>We will begin with an overview of our goal: we would like to implement handler methods that handle requests in Table 1.</w:t>
      </w:r>
    </w:p>
    <w:p w:rsidR="00EC50CB" w:rsidRPr="00353CC7" w:rsidRDefault="00EC50CB" w:rsidP="00353CC7">
      <w:pPr>
        <w:pStyle w:val="TableCaption"/>
      </w:pPr>
      <w:r w:rsidRPr="00353CC7">
        <w:t>Table 1. URLs and handler methods</w:t>
      </w:r>
    </w:p>
    <w:tbl>
      <w:tblPr>
        <w:tblStyle w:val="TableGrid"/>
        <w:tblW w:w="0" w:type="auto"/>
        <w:tblLook w:val="00BF"/>
      </w:tblPr>
      <w:tblGrid>
        <w:gridCol w:w="3708"/>
        <w:gridCol w:w="4808"/>
      </w:tblGrid>
      <w:tr w:rsidR="00EC50CB" w:rsidRPr="00353CC7">
        <w:tc>
          <w:tcPr>
            <w:tcW w:w="3708" w:type="dxa"/>
          </w:tcPr>
          <w:p w:rsidR="00EC50CB" w:rsidRPr="00353CC7" w:rsidRDefault="00EC50CB" w:rsidP="00353CC7">
            <w:pPr>
              <w:pStyle w:val="TableHead"/>
            </w:pPr>
            <w:r w:rsidRPr="00353CC7">
              <w:t>URL</w:t>
            </w:r>
          </w:p>
        </w:tc>
        <w:tc>
          <w:tcPr>
            <w:tcW w:w="4808" w:type="dxa"/>
          </w:tcPr>
          <w:p w:rsidR="00EC50CB" w:rsidRPr="00353CC7" w:rsidRDefault="00EC50CB" w:rsidP="00353CC7">
            <w:pPr>
              <w:pStyle w:val="TableHead"/>
            </w:pPr>
            <w:r w:rsidRPr="00353CC7">
              <w:t>Handler method</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/home</w:t>
            </w:r>
          </w:p>
        </w:tc>
        <w:tc>
          <w:tcPr>
            <w:tcW w:w="4808" w:type="dxa"/>
          </w:tcPr>
          <w:p w:rsidR="00EC50CB" w:rsidRPr="00353CC7" w:rsidRDefault="00EC50CB" w:rsidP="00353CC7">
            <w:pPr>
              <w:pStyle w:val="TableBody"/>
              <w:rPr>
                <w:rStyle w:val="CodeinTable"/>
              </w:rPr>
            </w:pPr>
            <w:r w:rsidRPr="00353CC7">
              <w:rPr>
                <w:rStyle w:val="CodeinTable"/>
                <w:rFonts w:eastAsia="Cambria"/>
              </w:rPr>
              <w:t>void home()</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/posts?start=5&amp;count=20</w:t>
            </w:r>
          </w:p>
        </w:tc>
        <w:tc>
          <w:tcPr>
            <w:tcW w:w="4808" w:type="dxa"/>
          </w:tcPr>
          <w:p w:rsidR="00EC50CB" w:rsidRPr="00353CC7" w:rsidRDefault="00EC50CB" w:rsidP="00353CC7">
            <w:pPr>
              <w:pStyle w:val="TableBody"/>
              <w:rPr>
                <w:rStyle w:val="CodeinTable"/>
              </w:rPr>
            </w:pPr>
            <w:r w:rsidRPr="00353CC7">
              <w:rPr>
                <w:rStyle w:val="CodeinTable"/>
                <w:rFonts w:eastAsia="Cambria"/>
              </w:rPr>
              <w:t xml:space="preserve">void posts(int start, int count) </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GET /post/my-post-name/edit</w:t>
            </w:r>
          </w:p>
        </w:tc>
        <w:tc>
          <w:tcPr>
            <w:tcW w:w="4808" w:type="dxa"/>
          </w:tcPr>
          <w:p w:rsidR="00EC50CB" w:rsidRPr="00353CC7" w:rsidRDefault="00EC50CB" w:rsidP="00353CC7">
            <w:pPr>
              <w:pStyle w:val="TableBody"/>
              <w:rPr>
                <w:rStyle w:val="CodeinTable"/>
              </w:rPr>
            </w:pPr>
            <w:r w:rsidRPr="00353CC7">
              <w:rPr>
                <w:rStyle w:val="CodeinTable"/>
                <w:rFonts w:eastAsia="Cambria"/>
              </w:rPr>
              <w:t>String edit(String title)</w:t>
            </w:r>
          </w:p>
        </w:tc>
      </w:tr>
      <w:tr w:rsidR="00EC50CB" w:rsidRPr="00353CC7">
        <w:tc>
          <w:tcPr>
            <w:tcW w:w="3708" w:type="dxa"/>
          </w:tcPr>
          <w:p w:rsidR="00EC50CB" w:rsidRPr="00353CC7" w:rsidRDefault="00EC50CB" w:rsidP="00353CC7">
            <w:pPr>
              <w:pStyle w:val="TableBody"/>
              <w:rPr>
                <w:rFonts w:eastAsia="Cambria"/>
              </w:rPr>
            </w:pPr>
            <w:r w:rsidRPr="00353CC7">
              <w:rPr>
                <w:rFonts w:eastAsia="Cambria"/>
              </w:rPr>
              <w:t xml:space="preserve">POST </w:t>
            </w:r>
            <w:r w:rsidRPr="00353CC7">
              <w:rPr>
                <w:rFonts w:eastAsia="Cambria"/>
                <w:i/>
              </w:rPr>
              <w:t>post form</w:t>
            </w:r>
            <w:r w:rsidRPr="00353CC7">
              <w:rPr>
                <w:rFonts w:eastAsia="Cambria"/>
              </w:rPr>
              <w:t xml:space="preserve"> to /post/add</w:t>
            </w:r>
          </w:p>
        </w:tc>
        <w:tc>
          <w:tcPr>
            <w:tcW w:w="4808" w:type="dxa"/>
          </w:tcPr>
          <w:p w:rsidR="00EC50CB" w:rsidRPr="00353CC7" w:rsidRDefault="00EC50CB" w:rsidP="00353CC7">
            <w:pPr>
              <w:pStyle w:val="TableBody"/>
              <w:rPr>
                <w:rStyle w:val="CodeinTable"/>
              </w:rPr>
            </w:pPr>
            <w:r w:rsidRPr="00353CC7">
              <w:rPr>
                <w:rStyle w:val="CodeinTable"/>
                <w:rFonts w:eastAsia="Cambria"/>
              </w:rPr>
              <w:t>String add(Post post)</w:t>
            </w:r>
          </w:p>
        </w:tc>
      </w:tr>
    </w:tbl>
    <w:p w:rsidR="00EC50CB" w:rsidRPr="00353CC7" w:rsidRDefault="00EC50CB" w:rsidP="00353CC7">
      <w:pPr>
        <w:pStyle w:val="Body"/>
      </w:pPr>
      <w:r w:rsidRPr="00353CC7">
        <w:t>Fear not, we will tackle requests that are more complicated later. For now, let’s construct the appropriate annotations and handler methods for our four example URLs. Typically, we’d create the “home” controller and “posts” controller, but in this example, we will use just one controller. Listing 3 shows its code.</w:t>
      </w:r>
    </w:p>
    <w:p w:rsidR="00EC50CB" w:rsidRPr="00353CC7" w:rsidRDefault="00EC50CB" w:rsidP="00353CC7">
      <w:pPr>
        <w:pStyle w:val="CodeListingCaption"/>
      </w:pPr>
      <w:r w:rsidRPr="00353CC7">
        <w:t>Listing 3. Example controller code</w:t>
      </w:r>
    </w:p>
    <w:p w:rsidR="00EC50CB" w:rsidRPr="00DA0F5B" w:rsidRDefault="00EC50CB" w:rsidP="00353CC7">
      <w:pPr>
        <w:pStyle w:val="Code"/>
        <w:rPr>
          <w:rStyle w:val="CodeAnnotation"/>
          <w:b/>
        </w:rPr>
      </w:pPr>
      <w:r w:rsidRPr="00DA0F5B">
        <w:rPr>
          <w:rStyle w:val="CodeAnnotation"/>
        </w:rPr>
        <w:t>@Controller</w:t>
      </w:r>
    </w:p>
    <w:p w:rsidR="00EC50CB" w:rsidRPr="00353CC7" w:rsidRDefault="00EC50CB" w:rsidP="00353CC7">
      <w:pPr>
        <w:pStyle w:val="Code"/>
      </w:pPr>
      <w:r w:rsidRPr="00DA0F5B">
        <w:rPr>
          <w:rStyle w:val="CodeIdentifier"/>
        </w:rPr>
        <w:t>public class</w:t>
      </w:r>
      <w:r w:rsidRPr="00353CC7">
        <w:t xml:space="preserve"> ExampleController {</w:t>
      </w:r>
    </w:p>
    <w:p w:rsidR="00EC50CB" w:rsidRPr="00353CC7" w:rsidRDefault="00EC50CB" w:rsidP="00353CC7">
      <w:pPr>
        <w:pStyle w:val="Code"/>
      </w:pPr>
      <w:r w:rsidRPr="00353CC7">
        <w:t xml:space="preserve"> </w:t>
      </w:r>
    </w:p>
    <w:p w:rsidR="00EC50CB" w:rsidRPr="00353CC7" w:rsidRDefault="00EC50CB" w:rsidP="00353CC7">
      <w:pPr>
        <w:pStyle w:val="Code"/>
      </w:pPr>
      <w:r w:rsidRPr="00353CC7">
        <w:t xml:space="preserve">    </w:t>
      </w:r>
      <w:r w:rsidRPr="00DA0F5B">
        <w:rPr>
          <w:rStyle w:val="CodeAnnotation"/>
        </w:rPr>
        <w:t>@RequestMapping</w:t>
      </w:r>
      <w:r w:rsidRPr="00353CC7">
        <w:t xml:space="preserve">(value = </w:t>
      </w:r>
      <w:r w:rsidRPr="00C81A90">
        <w:rPr>
          <w:rStyle w:val="CodeString"/>
        </w:rPr>
        <w:t>"/home"</w:t>
      </w:r>
      <w:r w:rsidRPr="00353CC7">
        <w:t>, method = RequestMethod.GET)</w:t>
      </w:r>
    </w:p>
    <w:p w:rsidR="00EC50CB" w:rsidRPr="00353CC7" w:rsidRDefault="00EC50CB" w:rsidP="00353CC7">
      <w:pPr>
        <w:pStyle w:val="Code"/>
      </w:pPr>
      <w:r w:rsidRPr="00353CC7">
        <w:t xml:space="preserve">    </w:t>
      </w:r>
      <w:r w:rsidRPr="00DA0F5B">
        <w:rPr>
          <w:rStyle w:val="CodeIdentifier"/>
        </w:rPr>
        <w:t>public</w:t>
      </w:r>
      <w:r w:rsidRPr="00353CC7">
        <w:t xml:space="preserve"> </w:t>
      </w:r>
      <w:r w:rsidRPr="00DA0F5B">
        <w:rPr>
          <w:rStyle w:val="CodeIdentifier"/>
        </w:rPr>
        <w:t>void</w:t>
      </w:r>
      <w:r w:rsidRPr="00353CC7">
        <w:t xml:space="preserve"> home() { }</w:t>
      </w:r>
    </w:p>
    <w:p w:rsidR="00EC50CB" w:rsidRPr="00353CC7" w:rsidRDefault="00EC50CB" w:rsidP="00353CC7">
      <w:pPr>
        <w:pStyle w:val="Code"/>
      </w:pPr>
    </w:p>
    <w:p w:rsidR="00EC50CB" w:rsidRPr="00353CC7" w:rsidRDefault="00EC50CB" w:rsidP="00353CC7">
      <w:pPr>
        <w:pStyle w:val="Code"/>
      </w:pPr>
      <w:r w:rsidRPr="00353CC7">
        <w:t xml:space="preserve">    </w:t>
      </w:r>
      <w:r w:rsidRPr="00DA0F5B">
        <w:rPr>
          <w:rStyle w:val="CodeAnnotation"/>
        </w:rPr>
        <w:t>@RequestMapping</w:t>
      </w:r>
      <w:r w:rsidRPr="00353CC7">
        <w:t xml:space="preserve">(value = </w:t>
      </w:r>
      <w:r w:rsidRPr="00C81A90">
        <w:rPr>
          <w:rStyle w:val="CodeString"/>
        </w:rPr>
        <w:t>"/posts"</w:t>
      </w:r>
      <w:r w:rsidRPr="00353CC7">
        <w:t>, method = RequestMethod.GET)</w:t>
      </w:r>
    </w:p>
    <w:p w:rsidR="00EC50CB" w:rsidRPr="00353CC7" w:rsidRDefault="00EC50CB" w:rsidP="00353CC7">
      <w:pPr>
        <w:pStyle w:val="Code"/>
      </w:pPr>
      <w:r w:rsidRPr="00353CC7">
        <w:t xml:space="preserve">    </w:t>
      </w:r>
      <w:r w:rsidRPr="00DA0F5B">
        <w:rPr>
          <w:rStyle w:val="CodeIdentifier"/>
        </w:rPr>
        <w:t>public</w:t>
      </w:r>
      <w:r w:rsidRPr="00353CC7">
        <w:t xml:space="preserve"> </w:t>
      </w:r>
      <w:r w:rsidRPr="00DA0F5B">
        <w:rPr>
          <w:rStyle w:val="CodeIdentifier"/>
        </w:rPr>
        <w:t>void</w:t>
      </w:r>
      <w:r w:rsidRPr="00353CC7">
        <w:t xml:space="preserve"> posts(</w:t>
      </w:r>
      <w:r w:rsidRPr="007D0B39">
        <w:rPr>
          <w:rStyle w:val="CodeAnnotation"/>
        </w:rPr>
        <w:t>@RequestParam</w:t>
      </w:r>
      <w:r w:rsidRPr="00353CC7">
        <w:t xml:space="preserve"> </w:t>
      </w:r>
      <w:r w:rsidRPr="00DA0F5B">
        <w:rPr>
          <w:rStyle w:val="CodeIdentifier"/>
        </w:rPr>
        <w:t>int</w:t>
      </w:r>
      <w:r w:rsidRPr="00353CC7">
        <w:t xml:space="preserve"> start, </w:t>
      </w:r>
      <w:r w:rsidRPr="007D0B39">
        <w:rPr>
          <w:rStyle w:val="CodeAnnotation"/>
        </w:rPr>
        <w:t>@RequestParam</w:t>
      </w:r>
      <w:r w:rsidRPr="00353CC7">
        <w:t xml:space="preserve"> </w:t>
      </w:r>
      <w:r w:rsidRPr="00DA0F5B">
        <w:rPr>
          <w:rStyle w:val="CodeIdentifier"/>
        </w:rPr>
        <w:t>int</w:t>
      </w:r>
      <w:r w:rsidRPr="00353CC7">
        <w:t xml:space="preserve"> count) { }</w:t>
      </w:r>
    </w:p>
    <w:p w:rsidR="00EC50CB" w:rsidRPr="00353CC7" w:rsidRDefault="00EC50CB" w:rsidP="00353CC7">
      <w:pPr>
        <w:pStyle w:val="Code"/>
      </w:pPr>
    </w:p>
    <w:p w:rsidR="00EC50CB" w:rsidRPr="00353CC7" w:rsidRDefault="00EC50CB" w:rsidP="00353CC7">
      <w:pPr>
        <w:pStyle w:val="Code"/>
      </w:pPr>
      <w:r w:rsidRPr="00353CC7">
        <w:t xml:space="preserve">    </w:t>
      </w:r>
      <w:r w:rsidRPr="00DA0F5B">
        <w:rPr>
          <w:rStyle w:val="CodeAnnotation"/>
        </w:rPr>
        <w:t>@RequestMapping</w:t>
      </w:r>
      <w:r w:rsidRPr="00353CC7">
        <w:t xml:space="preserve">(value = </w:t>
      </w:r>
      <w:r w:rsidRPr="00C81A90">
        <w:rPr>
          <w:rStyle w:val="CodeString"/>
        </w:rPr>
        <w:t>"/post/{title}/edit"</w:t>
      </w:r>
      <w:r w:rsidRPr="00353CC7">
        <w:t>, method = RequestMethod.GET)</w:t>
      </w:r>
    </w:p>
    <w:p w:rsidR="00EC50CB" w:rsidRPr="00353CC7" w:rsidRDefault="00EC50CB" w:rsidP="00353CC7">
      <w:pPr>
        <w:pStyle w:val="Code"/>
      </w:pPr>
      <w:r w:rsidRPr="00353CC7">
        <w:t xml:space="preserve">    </w:t>
      </w:r>
      <w:r w:rsidRPr="00DA0F5B">
        <w:rPr>
          <w:rStyle w:val="CodeIdentifier"/>
        </w:rPr>
        <w:t>public</w:t>
      </w:r>
      <w:r w:rsidRPr="00353CC7">
        <w:t xml:space="preserve"> String edit(</w:t>
      </w:r>
      <w:r w:rsidRPr="00C81A90">
        <w:rPr>
          <w:rStyle w:val="CodeAnnotation"/>
        </w:rPr>
        <w:t>@PathVariable</w:t>
      </w:r>
      <w:r w:rsidRPr="00353CC7">
        <w:t xml:space="preserve"> String title) { </w:t>
      </w:r>
    </w:p>
    <w:p w:rsidR="00EC50CB" w:rsidRPr="00353CC7" w:rsidRDefault="00EC50CB" w:rsidP="00353CC7">
      <w:pPr>
        <w:pStyle w:val="Code"/>
      </w:pPr>
      <w:r w:rsidRPr="00353CC7">
        <w:t xml:space="preserve">        </w:t>
      </w:r>
      <w:r w:rsidRPr="00DA0F5B">
        <w:rPr>
          <w:rStyle w:val="CodeIdentifier"/>
        </w:rPr>
        <w:t>return</w:t>
      </w:r>
      <w:r w:rsidRPr="00353CC7">
        <w:t xml:space="preserve"> </w:t>
      </w:r>
      <w:r w:rsidRPr="00C81A90">
        <w:rPr>
          <w:rStyle w:val="CodeString"/>
        </w:rPr>
        <w:t>"viewName"</w:t>
      </w:r>
      <w:r w:rsidRPr="00353CC7">
        <w:t>;</w:t>
      </w:r>
    </w:p>
    <w:p w:rsidR="00EC50CB" w:rsidRPr="00353CC7" w:rsidRDefault="00EC50CB" w:rsidP="00353CC7">
      <w:pPr>
        <w:pStyle w:val="Code"/>
      </w:pPr>
      <w:r w:rsidRPr="00353CC7">
        <w:t xml:space="preserve">    }</w:t>
      </w:r>
    </w:p>
    <w:p w:rsidR="00EC50CB" w:rsidRPr="00353CC7" w:rsidRDefault="00EC50CB" w:rsidP="00353CC7">
      <w:pPr>
        <w:pStyle w:val="Code"/>
      </w:pPr>
    </w:p>
    <w:p w:rsidR="00EC50CB" w:rsidRPr="00353CC7" w:rsidRDefault="00EC50CB" w:rsidP="00353CC7">
      <w:pPr>
        <w:pStyle w:val="Code"/>
      </w:pPr>
      <w:r w:rsidRPr="00353CC7">
        <w:t xml:space="preserve">    </w:t>
      </w:r>
      <w:r w:rsidRPr="00DA0F5B">
        <w:rPr>
          <w:rStyle w:val="CodeAnnotation"/>
        </w:rPr>
        <w:t>@RequestMapping</w:t>
      </w:r>
      <w:r w:rsidRPr="00353CC7">
        <w:t xml:space="preserve">(value = </w:t>
      </w:r>
      <w:r w:rsidRPr="00C81A90">
        <w:rPr>
          <w:rStyle w:val="CodeString"/>
        </w:rPr>
        <w:t>"/post/add"</w:t>
      </w:r>
      <w:r w:rsidRPr="00353CC7">
        <w:t>, method = RequestMethod.POST)</w:t>
      </w:r>
    </w:p>
    <w:p w:rsidR="00EC50CB" w:rsidRPr="00353CC7" w:rsidRDefault="00EC50CB" w:rsidP="00353CC7">
      <w:pPr>
        <w:pStyle w:val="Code"/>
      </w:pPr>
      <w:r w:rsidRPr="00353CC7">
        <w:t xml:space="preserve">    </w:t>
      </w:r>
      <w:r w:rsidRPr="00DA0F5B">
        <w:rPr>
          <w:rStyle w:val="CodeIdentifier"/>
        </w:rPr>
        <w:t>public</w:t>
      </w:r>
      <w:r w:rsidRPr="00353CC7">
        <w:t xml:space="preserve"> String add(</w:t>
      </w:r>
      <w:r w:rsidRPr="00C81A90">
        <w:rPr>
          <w:rStyle w:val="CodeAnnotation"/>
        </w:rPr>
        <w:t>@ModelAttribute</w:t>
      </w:r>
      <w:r w:rsidRPr="00353CC7">
        <w:t xml:space="preserve"> Post post) {</w:t>
      </w:r>
    </w:p>
    <w:p w:rsidR="00EC50CB" w:rsidRPr="00353CC7" w:rsidRDefault="00EC50CB" w:rsidP="00353CC7">
      <w:pPr>
        <w:pStyle w:val="Code"/>
      </w:pPr>
      <w:r w:rsidRPr="00353CC7">
        <w:t xml:space="preserve">        </w:t>
      </w:r>
      <w:r w:rsidRPr="00DA0F5B">
        <w:rPr>
          <w:rStyle w:val="CodeIdentifier"/>
        </w:rPr>
        <w:t>return</w:t>
      </w:r>
      <w:r w:rsidRPr="00353CC7">
        <w:t xml:space="preserve"> </w:t>
      </w:r>
      <w:r w:rsidRPr="00C81A90">
        <w:rPr>
          <w:rStyle w:val="CodeString"/>
        </w:rPr>
        <w:t>"redirect:/posts.html"</w:t>
      </w:r>
      <w:r w:rsidRPr="00353CC7">
        <w:t>;</w:t>
      </w:r>
    </w:p>
    <w:p w:rsidR="00EC50CB" w:rsidRPr="00353CC7" w:rsidRDefault="00EC50CB" w:rsidP="00353CC7">
      <w:pPr>
        <w:pStyle w:val="Code"/>
      </w:pPr>
      <w:r w:rsidRPr="00353CC7">
        <w:t xml:space="preserve">    }</w:t>
      </w:r>
    </w:p>
    <w:p w:rsidR="00EC50CB" w:rsidRPr="00353CC7" w:rsidRDefault="00EC50CB" w:rsidP="00353CC7">
      <w:pPr>
        <w:pStyle w:val="Code"/>
      </w:pPr>
      <w:r w:rsidRPr="00353CC7">
        <w:t>}</w:t>
      </w:r>
    </w:p>
    <w:p w:rsidR="00EC50CB" w:rsidRPr="00353CC7" w:rsidRDefault="00EC50CB" w:rsidP="00353CC7">
      <w:pPr>
        <w:pStyle w:val="Body"/>
      </w:pPr>
      <w:r w:rsidRPr="00353CC7">
        <w:t>This fully implements the handler (and the handler methods) that handle the four URLs from Table 1. Let’s examine the methods and their annotations in detail, starting with</w:t>
      </w:r>
    </w:p>
    <w:p w:rsidR="00EC50CB" w:rsidRPr="00353CC7" w:rsidRDefault="00EC50CB" w:rsidP="00353CC7">
      <w:pPr>
        <w:pStyle w:val="Code"/>
      </w:pPr>
      <w:r w:rsidRPr="00DA0F5B">
        <w:rPr>
          <w:rStyle w:val="CodeAnnotation"/>
        </w:rPr>
        <w:t>@RequestMapping</w:t>
      </w:r>
      <w:r w:rsidRPr="00353CC7">
        <w:t xml:space="preserve">(value = </w:t>
      </w:r>
      <w:r w:rsidRPr="00C81A90">
        <w:rPr>
          <w:rStyle w:val="CodeString"/>
        </w:rPr>
        <w:t>"/home"</w:t>
      </w:r>
      <w:r w:rsidRPr="00353CC7">
        <w:t>, method = RequestMethod.GET)</w:t>
      </w:r>
    </w:p>
    <w:p w:rsidR="00EC50CB" w:rsidRPr="00353CC7" w:rsidRDefault="00EC50CB" w:rsidP="00353CC7">
      <w:pPr>
        <w:pStyle w:val="Code"/>
      </w:pPr>
      <w:r w:rsidRPr="00DA0F5B">
        <w:rPr>
          <w:rStyle w:val="CodeIdentifier"/>
        </w:rPr>
        <w:t>public</w:t>
      </w:r>
      <w:r w:rsidRPr="00353CC7">
        <w:t xml:space="preserve"> </w:t>
      </w:r>
      <w:r w:rsidRPr="00DA0F5B">
        <w:rPr>
          <w:rStyle w:val="CodeIdentifier"/>
        </w:rPr>
        <w:t>void</w:t>
      </w:r>
      <w:r w:rsidRPr="00353CC7">
        <w:t xml:space="preserve"> home() { }</w:t>
      </w:r>
    </w:p>
    <w:p w:rsidR="00EC50CB" w:rsidRDefault="00EC50CB" w:rsidP="00353CC7">
      <w:pPr>
        <w:pStyle w:val="Body"/>
      </w:pPr>
      <w:r w:rsidRPr="00353CC7">
        <w:t xml:space="preserve">When the </w:t>
      </w:r>
      <w:r w:rsidRPr="00353CC7">
        <w:rPr>
          <w:rStyle w:val="CodeinText"/>
        </w:rPr>
        <w:t>DispatcherServlet</w:t>
      </w:r>
      <w:r w:rsidRPr="00353CC7">
        <w:t xml:space="preserve"> receives a request to the /home URL, it</w:t>
      </w:r>
      <w:r w:rsidRPr="00353CC7">
        <w:rPr>
          <w:rStyle w:val="FootnoteReference"/>
        </w:rPr>
        <w:footnoteReference w:id="2"/>
      </w:r>
      <w:r w:rsidRPr="00353CC7">
        <w:t xml:space="preserve"> will find this handler and the </w:t>
      </w:r>
      <w:r w:rsidRPr="00353CC7">
        <w:rPr>
          <w:rStyle w:val="CodeinText"/>
        </w:rPr>
        <w:t xml:space="preserve">home </w:t>
      </w:r>
      <w:r w:rsidRPr="00353CC7">
        <w:t>handler method. It will use reflection to find the method’s arguments (none) and its return type (</w:t>
      </w:r>
      <w:r w:rsidRPr="00353CC7">
        <w:rPr>
          <w:rStyle w:val="CodeinText"/>
        </w:rPr>
        <w:t>void</w:t>
      </w:r>
      <w:r w:rsidRPr="00353CC7">
        <w:t xml:space="preserve">). This means that the </w:t>
      </w:r>
      <w:r w:rsidRPr="00BC40F6">
        <w:rPr>
          <w:rStyle w:val="CodeinText"/>
        </w:rPr>
        <w:t>HandlerAdapter</w:t>
      </w:r>
      <w:r w:rsidRPr="00353CC7">
        <w:t xml:space="preserve"> has very little work to do—there’s no need to prepare arguments or examine the return type. It will simply create empty </w:t>
      </w:r>
      <w:r w:rsidRPr="00BC40F6">
        <w:rPr>
          <w:rStyle w:val="CodeinText"/>
        </w:rPr>
        <w:t>ModelAndView</w:t>
      </w:r>
      <w:r w:rsidRPr="00353CC7">
        <w:t xml:space="preserve"> object, invoke the handler method and return to the </w:t>
      </w:r>
      <w:r w:rsidRPr="00BC40F6">
        <w:rPr>
          <w:rStyle w:val="CodeinText"/>
        </w:rPr>
        <w:t>DispatcherServlet</w:t>
      </w:r>
      <w:r w:rsidRPr="00353CC7">
        <w:t xml:space="preserve">. The </w:t>
      </w:r>
      <w:r w:rsidRPr="00BC40F6">
        <w:rPr>
          <w:rStyle w:val="CodeinText"/>
        </w:rPr>
        <w:t>DispatcherServlet</w:t>
      </w:r>
      <w:r w:rsidRPr="00353CC7">
        <w:t xml:space="preserve"> will see that the </w:t>
      </w:r>
      <w:r w:rsidRPr="00BC40F6">
        <w:rPr>
          <w:rStyle w:val="CodeinText"/>
        </w:rPr>
        <w:t>view</w:t>
      </w:r>
      <w:r w:rsidRPr="00353CC7">
        <w:t xml:space="preserve"> and </w:t>
      </w:r>
      <w:r w:rsidRPr="00BC40F6">
        <w:rPr>
          <w:rStyle w:val="CodeinText"/>
        </w:rPr>
        <w:t>viewName</w:t>
      </w:r>
      <w:r w:rsidRPr="00353CC7">
        <w:t xml:space="preserve"> in the </w:t>
      </w:r>
      <w:r w:rsidRPr="00BC40F6">
        <w:rPr>
          <w:rStyle w:val="CodeinText"/>
        </w:rPr>
        <w:t>ModelAndView</w:t>
      </w:r>
      <w:r w:rsidRPr="00353CC7">
        <w:t xml:space="preserve"> are </w:t>
      </w:r>
      <w:r w:rsidRPr="00BC40F6">
        <w:rPr>
          <w:rStyle w:val="CodeinText"/>
        </w:rPr>
        <w:t>null</w:t>
      </w:r>
      <w:r w:rsidRPr="00353CC7">
        <w:t xml:space="preserve">, and will attempt to translate the request URI to view name. The </w:t>
      </w:r>
      <w:r w:rsidRPr="00353CC7">
        <w:rPr>
          <w:rStyle w:val="CodeinText"/>
        </w:rPr>
        <w:t xml:space="preserve">DefaultRequestToViewNameTranslator </w:t>
      </w:r>
      <w:r>
        <w:t xml:space="preserve">will examine the request URI (/home) and return </w:t>
      </w:r>
      <w:r w:rsidRPr="00353CC7">
        <w:rPr>
          <w:rStyle w:val="CodeinText"/>
        </w:rPr>
        <w:t>"/home"</w:t>
      </w:r>
      <w:r>
        <w:t xml:space="preserve"> as view name. The </w:t>
      </w:r>
      <w:r w:rsidRPr="00353CC7">
        <w:rPr>
          <w:rStyle w:val="CodeinText"/>
        </w:rPr>
        <w:t>DispatcherServlet</w:t>
      </w:r>
      <w:r>
        <w:t xml:space="preserve"> will continue the request processing, invoking, in sequence, each configured </w:t>
      </w:r>
      <w:r w:rsidRPr="00353CC7">
        <w:rPr>
          <w:rStyle w:val="CodeinText"/>
        </w:rPr>
        <w:t>ViewResolver</w:t>
      </w:r>
      <w:r>
        <w:t xml:space="preserve">’s </w:t>
      </w:r>
      <w:r w:rsidRPr="00353CC7">
        <w:rPr>
          <w:rStyle w:val="CodeinText"/>
        </w:rPr>
        <w:t>resolveViewName</w:t>
      </w:r>
      <w:r>
        <w:t xml:space="preserve"> method until the method returns non-</w:t>
      </w:r>
      <w:r w:rsidRPr="00353CC7">
        <w:rPr>
          <w:rStyle w:val="CodeinText"/>
        </w:rPr>
        <w:t>null</w:t>
      </w:r>
      <w:r>
        <w:t xml:space="preserve"> </w:t>
      </w:r>
      <w:r w:rsidRPr="00353CC7">
        <w:rPr>
          <w:rStyle w:val="CodeinText"/>
        </w:rPr>
        <w:t xml:space="preserve">View </w:t>
      </w:r>
      <w:r>
        <w:t xml:space="preserve">or until there are no more </w:t>
      </w:r>
      <w:r w:rsidRPr="00353CC7">
        <w:rPr>
          <w:rStyle w:val="CodeinText"/>
        </w:rPr>
        <w:t>ViewResolver</w:t>
      </w:r>
      <w:r>
        <w:t xml:space="preserve">s. If the </w:t>
      </w:r>
      <w:r w:rsidRPr="00353CC7">
        <w:rPr>
          <w:rStyle w:val="CodeinText"/>
        </w:rPr>
        <w:t xml:space="preserve">DispatcherServlet </w:t>
      </w:r>
      <w:r>
        <w:t xml:space="preserve">obtains a </w:t>
      </w:r>
      <w:r w:rsidRPr="00353CC7">
        <w:rPr>
          <w:rStyle w:val="CodeinText"/>
        </w:rPr>
        <w:t>View</w:t>
      </w:r>
      <w:r>
        <w:t xml:space="preserve">, it will call its </w:t>
      </w:r>
      <w:r w:rsidRPr="00353CC7">
        <w:rPr>
          <w:rStyle w:val="CodeinText"/>
        </w:rPr>
        <w:t xml:space="preserve">render </w:t>
      </w:r>
      <w:r>
        <w:t>method, passing in the model.</w:t>
      </w:r>
    </w:p>
    <w:p w:rsidR="00EC50CB" w:rsidRDefault="00EC50CB" w:rsidP="00353CC7">
      <w:pPr>
        <w:pStyle w:val="Body"/>
      </w:pPr>
      <w:r>
        <w:t>Onwards! The next URL is /posts?start=5&amp;count=20; its handler method is</w:t>
      </w:r>
    </w:p>
    <w:p w:rsidR="00EC50CB" w:rsidRPr="00353CC7" w:rsidRDefault="00EC50CB" w:rsidP="00353CC7">
      <w:pPr>
        <w:pStyle w:val="Code"/>
      </w:pPr>
      <w:r w:rsidRPr="00DA0F5B">
        <w:rPr>
          <w:rStyle w:val="CodeAnnotation"/>
        </w:rPr>
        <w:t>@RequestMapping</w:t>
      </w:r>
      <w:r w:rsidRPr="00353CC7">
        <w:t xml:space="preserve">(value = </w:t>
      </w:r>
      <w:r w:rsidRPr="00C81A90">
        <w:rPr>
          <w:rStyle w:val="CodeString"/>
        </w:rPr>
        <w:t>"/posts"</w:t>
      </w:r>
      <w:r w:rsidRPr="00353CC7">
        <w:t>, method = RequestMethod.GET)</w:t>
      </w:r>
    </w:p>
    <w:p w:rsidR="00EC50CB" w:rsidRPr="00353CC7" w:rsidRDefault="00EC50CB" w:rsidP="00353CC7">
      <w:pPr>
        <w:pStyle w:val="Code"/>
      </w:pPr>
      <w:r w:rsidRPr="00DA0F5B">
        <w:rPr>
          <w:rStyle w:val="CodeIdentifier"/>
        </w:rPr>
        <w:t>public</w:t>
      </w:r>
      <w:r w:rsidRPr="00353CC7">
        <w:t xml:space="preserve"> </w:t>
      </w:r>
      <w:r w:rsidRPr="00DA0F5B">
        <w:rPr>
          <w:rStyle w:val="CodeIdentifier"/>
        </w:rPr>
        <w:t>void</w:t>
      </w:r>
      <w:r w:rsidRPr="00353CC7">
        <w:t xml:space="preserve"> posts(</w:t>
      </w:r>
      <w:r w:rsidRPr="007D0B39">
        <w:rPr>
          <w:rStyle w:val="CodeAnnotation"/>
        </w:rPr>
        <w:t>@RequestParam</w:t>
      </w:r>
      <w:r w:rsidRPr="00353CC7">
        <w:t xml:space="preserve"> </w:t>
      </w:r>
      <w:r w:rsidRPr="00DA0F5B">
        <w:rPr>
          <w:rStyle w:val="CodeIdentifier"/>
        </w:rPr>
        <w:t>int</w:t>
      </w:r>
      <w:r w:rsidRPr="00353CC7">
        <w:t xml:space="preserve"> start, </w:t>
      </w:r>
      <w:r w:rsidRPr="007D0B39">
        <w:rPr>
          <w:rStyle w:val="CodeAnnotation"/>
        </w:rPr>
        <w:t>@RequestParam</w:t>
      </w:r>
      <w:r w:rsidRPr="00353CC7">
        <w:t xml:space="preserve"> </w:t>
      </w:r>
      <w:r w:rsidRPr="00DA0F5B">
        <w:rPr>
          <w:rStyle w:val="CodeIdentifier"/>
        </w:rPr>
        <w:t>int</w:t>
      </w:r>
      <w:r w:rsidRPr="00353CC7">
        <w:t xml:space="preserve"> count) { }</w:t>
      </w:r>
    </w:p>
    <w:p w:rsidR="00EC50CB" w:rsidRPr="00353CC7" w:rsidRDefault="00EC50CB" w:rsidP="00353CC7">
      <w:pPr>
        <w:pStyle w:val="Body"/>
      </w:pPr>
      <w:r w:rsidRPr="00353CC7">
        <w:t xml:space="preserve">When the servlet receives a GET request to the /posts URL, it will find the posts handler method in the </w:t>
      </w:r>
      <w:r w:rsidRPr="00353CC7">
        <w:rPr>
          <w:rStyle w:val="CodeinText"/>
        </w:rPr>
        <w:t>ExampleController</w:t>
      </w:r>
      <w:r w:rsidRPr="00353CC7">
        <w:t xml:space="preserve">. The handler method adapter now has a bit more work to do. The handler method needs two arguments of type </w:t>
      </w:r>
      <w:r w:rsidRPr="00BC40F6">
        <w:rPr>
          <w:rStyle w:val="CodeinText"/>
        </w:rPr>
        <w:t>int</w:t>
      </w:r>
      <w:r w:rsidRPr="00353CC7">
        <w:t xml:space="preserve"> and the arguments carry the </w:t>
      </w:r>
      <w:r w:rsidRPr="00353CC7">
        <w:rPr>
          <w:rStyle w:val="CodeinText"/>
        </w:rPr>
        <w:t xml:space="preserve">@RequestParam </w:t>
      </w:r>
      <w:r w:rsidRPr="00353CC7">
        <w:t>annotation. The adapter understands that it will need to get the parameter values from the request. By default, the adapter will use the argument name as request parameter name. In essence, the adapter is executing this code:</w:t>
      </w:r>
    </w:p>
    <w:p w:rsidR="00EC50CB" w:rsidRPr="00353CC7" w:rsidRDefault="00EC50CB" w:rsidP="00353CC7">
      <w:pPr>
        <w:pStyle w:val="Code"/>
      </w:pPr>
      <w:r w:rsidRPr="00C81A90">
        <w:rPr>
          <w:rStyle w:val="CodeIdentifier"/>
        </w:rPr>
        <w:t>int</w:t>
      </w:r>
      <w:r w:rsidRPr="00353CC7">
        <w:t xml:space="preserve"> p1 = </w:t>
      </w:r>
      <w:r w:rsidRPr="00353CC7">
        <w:rPr>
          <w:i/>
        </w:rPr>
        <w:t>convert</w:t>
      </w:r>
      <w:r w:rsidRPr="00353CC7">
        <w:t>(request.getParameter(</w:t>
      </w:r>
      <w:r w:rsidRPr="00C81A90">
        <w:rPr>
          <w:rStyle w:val="CodeString"/>
        </w:rPr>
        <w:t>"start"</w:t>
      </w:r>
      <w:r w:rsidRPr="00353CC7">
        <w:t>));</w:t>
      </w:r>
    </w:p>
    <w:p w:rsidR="00EC50CB" w:rsidRPr="00353CC7" w:rsidRDefault="00EC50CB" w:rsidP="00353CC7">
      <w:pPr>
        <w:pStyle w:val="Code"/>
      </w:pPr>
      <w:r w:rsidRPr="00C81A90">
        <w:rPr>
          <w:rStyle w:val="CodeIdentifier"/>
        </w:rPr>
        <w:t>int</w:t>
      </w:r>
      <w:r w:rsidRPr="00353CC7">
        <w:t xml:space="preserve"> p2 = </w:t>
      </w:r>
      <w:r w:rsidRPr="00353CC7">
        <w:rPr>
          <w:i/>
        </w:rPr>
        <w:t>convert</w:t>
      </w:r>
      <w:r w:rsidRPr="00353CC7">
        <w:t>(request.getParameter(</w:t>
      </w:r>
      <w:r w:rsidRPr="00C81A90">
        <w:rPr>
          <w:rStyle w:val="CodeString"/>
        </w:rPr>
        <w:t>"count"</w:t>
      </w:r>
      <w:r w:rsidRPr="00353CC7">
        <w:t>));</w:t>
      </w:r>
    </w:p>
    <w:p w:rsidR="00EC50CB" w:rsidRPr="00353CC7" w:rsidRDefault="00EC50CB" w:rsidP="00353CC7">
      <w:pPr>
        <w:pStyle w:val="Code"/>
      </w:pPr>
      <w:r w:rsidRPr="00353CC7">
        <w:t xml:space="preserve">ModelAndView mav = </w:t>
      </w:r>
      <w:r w:rsidRPr="00C81A90">
        <w:rPr>
          <w:rStyle w:val="CodeIdentifier"/>
        </w:rPr>
        <w:t>new</w:t>
      </w:r>
      <w:r w:rsidRPr="00353CC7">
        <w:t xml:space="preserve"> ModelAndView();</w:t>
      </w:r>
    </w:p>
    <w:p w:rsidR="00EC50CB" w:rsidRPr="00353CC7" w:rsidRDefault="00EC50CB" w:rsidP="00353CC7">
      <w:pPr>
        <w:pStyle w:val="Code"/>
      </w:pPr>
      <w:r w:rsidRPr="00353CC7">
        <w:t>handler.posts(p1, p2);</w:t>
      </w:r>
    </w:p>
    <w:p w:rsidR="00EC50CB" w:rsidRPr="00353CC7" w:rsidRDefault="00EC50CB" w:rsidP="00353CC7">
      <w:pPr>
        <w:pStyle w:val="Code"/>
      </w:pPr>
      <w:r w:rsidRPr="00C81A90">
        <w:rPr>
          <w:rStyle w:val="CodeIdentifier"/>
        </w:rPr>
        <w:t>return</w:t>
      </w:r>
      <w:r w:rsidRPr="00353CC7">
        <w:t xml:space="preserve"> mav;</w:t>
      </w:r>
    </w:p>
    <w:p w:rsidR="00EC50CB" w:rsidRPr="00353CC7" w:rsidRDefault="00EC50CB" w:rsidP="00353CC7">
      <w:pPr>
        <w:pStyle w:val="Body"/>
      </w:pPr>
      <w:r w:rsidRPr="00353CC7">
        <w:t xml:space="preserve">The rest of the processing sequence remains exactly the same: the </w:t>
      </w:r>
      <w:r w:rsidRPr="00353CC7">
        <w:rPr>
          <w:rStyle w:val="CodeinText"/>
        </w:rPr>
        <w:t xml:space="preserve">DispatcherServlet </w:t>
      </w:r>
      <w:r w:rsidRPr="00353CC7">
        <w:t xml:space="preserve">will attempt to translate the request to view name and then find the </w:t>
      </w:r>
      <w:r w:rsidRPr="00353CC7">
        <w:rPr>
          <w:rStyle w:val="CodeinText"/>
        </w:rPr>
        <w:t xml:space="preserve">View </w:t>
      </w:r>
      <w:r w:rsidRPr="00353CC7">
        <w:t xml:space="preserve">using the configured </w:t>
      </w:r>
      <w:r w:rsidRPr="00353CC7">
        <w:rPr>
          <w:rStyle w:val="CodeinText"/>
        </w:rPr>
        <w:t>ViewResolver</w:t>
      </w:r>
      <w:r w:rsidRPr="00353CC7">
        <w:t xml:space="preserve">s; if it succeeds, it will use the view’s </w:t>
      </w:r>
      <w:r w:rsidRPr="00353CC7">
        <w:rPr>
          <w:rStyle w:val="CodeinText"/>
        </w:rPr>
        <w:t>render</w:t>
      </w:r>
      <w:r w:rsidRPr="00353CC7">
        <w:t xml:space="preserve"> method to produce the response.</w:t>
      </w:r>
    </w:p>
    <w:p w:rsidR="00EC50CB" w:rsidRPr="00353CC7" w:rsidRDefault="00EC50CB" w:rsidP="00353CC7">
      <w:pPr>
        <w:pStyle w:val="Sidebar"/>
      </w:pPr>
      <w:r w:rsidRPr="00353CC7">
        <w:t>What would happen if we didn’t use the @RequestParam annotations in the handler method? The adapter would fail, because it would be unable to calculate the value of the parameter to pass to the handler method. After all, there are 2</w:t>
      </w:r>
      <w:r w:rsidRPr="00353CC7">
        <w:rPr>
          <w:vertAlign w:val="superscript"/>
        </w:rPr>
        <w:t>32</w:t>
      </w:r>
      <w:r w:rsidRPr="00353CC7">
        <w:t>-1 possible values of int. Without giving the adapter information about the purpose of the parameter, it cannot proceed.</w:t>
      </w:r>
    </w:p>
    <w:p w:rsidR="00EC50CB" w:rsidRPr="00353CC7" w:rsidRDefault="00EC50CB" w:rsidP="00353CC7">
      <w:pPr>
        <w:pStyle w:val="Body"/>
      </w:pPr>
      <w:r w:rsidRPr="00353CC7">
        <w:t xml:space="preserve">The next example uses path variables. As the name suggests, the handler method adapter computes the value of a path variable using an element of a path (in our case, the request URL). So, when the servlet receives a GET request to /post/my-special-post/edit, it will find the </w:t>
      </w:r>
      <w:r w:rsidRPr="00353CC7">
        <w:rPr>
          <w:rStyle w:val="CodeinText"/>
        </w:rPr>
        <w:t>void edit(String)</w:t>
      </w:r>
      <w:r w:rsidRPr="00353CC7">
        <w:t xml:space="preserve"> method in the </w:t>
      </w:r>
      <w:r w:rsidRPr="00353CC7">
        <w:rPr>
          <w:rStyle w:val="CodeinText"/>
        </w:rPr>
        <w:t>ExampleController</w:t>
      </w:r>
      <w:r w:rsidRPr="00353CC7">
        <w:t xml:space="preserve">. The handler method adapter will process its parameters, and see the </w:t>
      </w:r>
      <w:r w:rsidRPr="00353CC7">
        <w:rPr>
          <w:rStyle w:val="CodeinText"/>
        </w:rPr>
        <w:t xml:space="preserve">@PathVariable </w:t>
      </w:r>
      <w:r w:rsidRPr="00353CC7">
        <w:t xml:space="preserve">annotation. It will then assign the pattern represented by </w:t>
      </w:r>
      <w:r w:rsidRPr="00353CC7">
        <w:rPr>
          <w:rStyle w:val="CodeinText"/>
        </w:rPr>
        <w:t>{title}</w:t>
      </w:r>
      <w:r w:rsidRPr="00353CC7">
        <w:t xml:space="preserve"> in the </w:t>
      </w:r>
      <w:r w:rsidRPr="00353CC7">
        <w:rPr>
          <w:rStyle w:val="CodeinText"/>
        </w:rPr>
        <w:t xml:space="preserve">@RequestMapping </w:t>
      </w:r>
      <w:r w:rsidRPr="00353CC7">
        <w:t>to the value of the parameter. The rest of the request processing remains, unsurprisingly, the same.</w:t>
      </w:r>
    </w:p>
    <w:sectPr w:rsidR="00EC50CB" w:rsidRPr="00353CC7" w:rsidSect="00B13D36">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0CB" w:rsidRDefault="00EC50CB" w:rsidP="003F0958">
      <w:r>
        <w:separator/>
      </w:r>
    </w:p>
  </w:endnote>
  <w:endnote w:type="continuationSeparator" w:id="0">
    <w:p w:rsidR="00EC50CB" w:rsidRDefault="00EC50CB" w:rsidP="003F095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Arial Narrow">
    <w:panose1 w:val="020B0506020202030204"/>
    <w:charset w:val="00"/>
    <w:family w:val="auto"/>
    <w:pitch w:val="variable"/>
    <w:sig w:usb0="03000000" w:usb1="00000000" w:usb2="00000000" w:usb3="00000000" w:csb0="00000001" w:csb1="00000000"/>
  </w:font>
  <w:font w:name="Verdana">
    <w:panose1 w:val="020B060403050404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0CB" w:rsidRDefault="00EC50CB" w:rsidP="003F0958">
      <w:r>
        <w:separator/>
      </w:r>
    </w:p>
  </w:footnote>
  <w:footnote w:type="continuationSeparator" w:id="0">
    <w:p w:rsidR="00EC50CB" w:rsidRDefault="00EC50CB" w:rsidP="003F0958">
      <w:r>
        <w:continuationSeparator/>
      </w:r>
    </w:p>
  </w:footnote>
  <w:footnote w:id="1">
    <w:p w:rsidR="00EC50CB" w:rsidRDefault="00EC50CB" w:rsidP="00D766F7">
      <w:pPr>
        <w:pStyle w:val="Body1"/>
      </w:pPr>
      <w:r>
        <w:rPr>
          <w:rStyle w:val="FootnoteReference"/>
        </w:rPr>
        <w:footnoteRef/>
      </w:r>
      <w:r>
        <w:t xml:space="preserve"> Really, there are infinitely many combinations of the handler methods’ arguments. For every </w:t>
      </w:r>
      <w:r w:rsidRPr="00D766F7">
        <w:rPr>
          <w:rStyle w:val="Italics"/>
        </w:rPr>
        <w:t>n</w:t>
      </w:r>
      <w:r>
        <w:t xml:space="preserve"> possible combinations you give me, I can always give you </w:t>
      </w:r>
      <w:r w:rsidRPr="00D766F7">
        <w:rPr>
          <w:rStyle w:val="Italics"/>
        </w:rPr>
        <w:t>n</w:t>
      </w:r>
      <w:r>
        <w:t xml:space="preserve"> + 1 combination. </w:t>
      </w:r>
      <w:r>
        <w:rPr>
          <w:rFonts w:ascii="Times New Roman" w:hAnsi="Times New Roman"/>
        </w:rPr>
        <w:t>■</w:t>
      </w:r>
    </w:p>
  </w:footnote>
  <w:footnote w:id="2">
    <w:p w:rsidR="00EC50CB" w:rsidRPr="00353CC7" w:rsidRDefault="00EC50CB" w:rsidP="00353CC7">
      <w:pPr>
        <w:pStyle w:val="Body1"/>
        <w:rPr>
          <w:rStyle w:val="CodeinText"/>
          <w:lang w:val="en-GB"/>
        </w:rPr>
      </w:pPr>
      <w:r>
        <w:rPr>
          <w:rStyle w:val="FootnoteReference"/>
        </w:rPr>
        <w:footnoteRef/>
      </w:r>
      <w:r>
        <w:t xml:space="preserve"> Not the </w:t>
      </w:r>
      <w:r w:rsidRPr="00353CC7">
        <w:rPr>
          <w:rStyle w:val="CodeinText"/>
        </w:rPr>
        <w:t xml:space="preserve">DispatcherServlet </w:t>
      </w:r>
      <w:r>
        <w:t xml:space="preserve">itself, naturally; but the </w:t>
      </w:r>
      <w:r w:rsidRPr="00353CC7">
        <w:rPr>
          <w:rStyle w:val="CodeinText"/>
        </w:rPr>
        <w:t xml:space="preserve">HandlerMapping </w:t>
      </w:r>
    </w:p>
    <w:p w:rsidR="00EC50CB" w:rsidRDefault="00EC50CB" w:rsidP="00353CC7">
      <w:pPr>
        <w:pStyle w:val="Body1"/>
      </w:pPr>
      <w:r>
        <w:t xml:space="preserve">and </w:t>
      </w:r>
      <w:r w:rsidRPr="00353CC7">
        <w:rPr>
          <w:rStyle w:val="CodeinText"/>
        </w:rPr>
        <w:t>HandlerAdapter</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8AC7AA4"/>
    <w:lvl w:ilvl="0">
      <w:start w:val="1"/>
      <w:numFmt w:val="decimal"/>
      <w:lvlText w:val="%1."/>
      <w:lvlJc w:val="left"/>
      <w:pPr>
        <w:tabs>
          <w:tab w:val="num" w:pos="1492"/>
        </w:tabs>
        <w:ind w:left="1492" w:hanging="360"/>
      </w:pPr>
    </w:lvl>
  </w:abstractNum>
  <w:abstractNum w:abstractNumId="1">
    <w:nsid w:val="FFFFFF7D"/>
    <w:multiLevelType w:val="singleLevel"/>
    <w:tmpl w:val="F3546518"/>
    <w:lvl w:ilvl="0">
      <w:start w:val="1"/>
      <w:numFmt w:val="decimal"/>
      <w:lvlText w:val="%1."/>
      <w:lvlJc w:val="left"/>
      <w:pPr>
        <w:tabs>
          <w:tab w:val="num" w:pos="1209"/>
        </w:tabs>
        <w:ind w:left="1209" w:hanging="360"/>
      </w:pPr>
    </w:lvl>
  </w:abstractNum>
  <w:abstractNum w:abstractNumId="2">
    <w:nsid w:val="FFFFFF7E"/>
    <w:multiLevelType w:val="singleLevel"/>
    <w:tmpl w:val="2B8E3426"/>
    <w:lvl w:ilvl="0">
      <w:start w:val="1"/>
      <w:numFmt w:val="decimal"/>
      <w:lvlText w:val="%1."/>
      <w:lvlJc w:val="left"/>
      <w:pPr>
        <w:tabs>
          <w:tab w:val="num" w:pos="926"/>
        </w:tabs>
        <w:ind w:left="926" w:hanging="360"/>
      </w:pPr>
    </w:lvl>
  </w:abstractNum>
  <w:abstractNum w:abstractNumId="3">
    <w:nsid w:val="FFFFFF7F"/>
    <w:multiLevelType w:val="singleLevel"/>
    <w:tmpl w:val="2CECD788"/>
    <w:lvl w:ilvl="0">
      <w:start w:val="1"/>
      <w:numFmt w:val="decimal"/>
      <w:lvlText w:val="%1."/>
      <w:lvlJc w:val="left"/>
      <w:pPr>
        <w:tabs>
          <w:tab w:val="num" w:pos="643"/>
        </w:tabs>
        <w:ind w:left="643" w:hanging="360"/>
      </w:pPr>
    </w:lvl>
  </w:abstractNum>
  <w:abstractNum w:abstractNumId="4">
    <w:nsid w:val="FFFFFF80"/>
    <w:multiLevelType w:val="singleLevel"/>
    <w:tmpl w:val="30D838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6587F4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F84F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46248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F3C9F42"/>
    <w:lvl w:ilvl="0">
      <w:start w:val="1"/>
      <w:numFmt w:val="decimal"/>
      <w:lvlText w:val="%1."/>
      <w:lvlJc w:val="left"/>
      <w:pPr>
        <w:tabs>
          <w:tab w:val="num" w:pos="360"/>
        </w:tabs>
        <w:ind w:left="360" w:hanging="360"/>
      </w:pPr>
    </w:lvl>
  </w:abstractNum>
  <w:abstractNum w:abstractNumId="9">
    <w:nsid w:val="FFFFFF89"/>
    <w:multiLevelType w:val="singleLevel"/>
    <w:tmpl w:val="8D08E8CA"/>
    <w:lvl w:ilvl="0">
      <w:start w:val="1"/>
      <w:numFmt w:val="bullet"/>
      <w:lvlText w:val=""/>
      <w:lvlJc w:val="left"/>
      <w:pPr>
        <w:tabs>
          <w:tab w:val="num" w:pos="360"/>
        </w:tabs>
        <w:ind w:left="360" w:hanging="360"/>
      </w:pPr>
      <w:rPr>
        <w:rFonts w:ascii="Symbol" w:hAnsi="Symbol" w:hint="default"/>
      </w:rPr>
    </w:lvl>
  </w:abstractNum>
  <w:abstractNum w:abstractNumId="10">
    <w:nsid w:val="00000003"/>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11">
    <w:nsid w:val="00976020"/>
    <w:multiLevelType w:val="hybridMultilevel"/>
    <w:tmpl w:val="129C689E"/>
    <w:lvl w:ilvl="0" w:tplc="1A00DEEE">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5C63AA0"/>
    <w:multiLevelType w:val="multilevel"/>
    <w:tmpl w:val="C1AA2D3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BC81D3B"/>
    <w:multiLevelType w:val="hybridMultilevel"/>
    <w:tmpl w:val="3A682BB4"/>
    <w:lvl w:ilvl="0" w:tplc="6BDA1CB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A83BDC"/>
    <w:multiLevelType w:val="multilevel"/>
    <w:tmpl w:val="656E82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334F24FB"/>
    <w:multiLevelType w:val="hybridMultilevel"/>
    <w:tmpl w:val="FABA6112"/>
    <w:lvl w:ilvl="0" w:tplc="4AECD184">
      <w:start w:val="1"/>
      <w:numFmt w:val="bullet"/>
      <w:lvlText w:val=""/>
      <w:lvlJc w:val="left"/>
      <w:pPr>
        <w:tabs>
          <w:tab w:val="num" w:pos="1080"/>
        </w:tabs>
        <w:ind w:left="1080"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A94973"/>
    <w:multiLevelType w:val="hybridMultilevel"/>
    <w:tmpl w:val="40A8CE5E"/>
    <w:lvl w:ilvl="0" w:tplc="E868AD88">
      <w:start w:val="1"/>
      <w:numFmt w:val="bullet"/>
      <w:lvlText w:val=""/>
      <w:lvlJc w:val="left"/>
      <w:pPr>
        <w:tabs>
          <w:tab w:val="num" w:pos="540"/>
        </w:tabs>
        <w:ind w:left="540" w:hanging="27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nsid w:val="5E1A4C9D"/>
    <w:multiLevelType w:val="hybridMultilevel"/>
    <w:tmpl w:val="0D10644C"/>
    <w:lvl w:ilvl="0" w:tplc="BAAE23FE">
      <w:numFmt w:val="bullet"/>
      <w:lvlText w:val=""/>
      <w:lvlJc w:val="left"/>
      <w:pPr>
        <w:tabs>
          <w:tab w:val="num" w:pos="634"/>
        </w:tabs>
        <w:ind w:left="634" w:hanging="360"/>
      </w:pPr>
      <w:rPr>
        <w:rFonts w:ascii="Symbol" w:eastAsia="Times New Roman" w:hAnsi="Symbol" w:hint="default"/>
      </w:rPr>
    </w:lvl>
    <w:lvl w:ilvl="1" w:tplc="08090003" w:tentative="1">
      <w:start w:val="1"/>
      <w:numFmt w:val="bullet"/>
      <w:lvlText w:val="o"/>
      <w:lvlJc w:val="left"/>
      <w:pPr>
        <w:tabs>
          <w:tab w:val="num" w:pos="1354"/>
        </w:tabs>
        <w:ind w:left="1354" w:hanging="360"/>
      </w:pPr>
      <w:rPr>
        <w:rFonts w:ascii="Courier New" w:hAnsi="Courier New" w:hint="default"/>
      </w:rPr>
    </w:lvl>
    <w:lvl w:ilvl="2" w:tplc="08090005" w:tentative="1">
      <w:start w:val="1"/>
      <w:numFmt w:val="bullet"/>
      <w:lvlText w:val=""/>
      <w:lvlJc w:val="left"/>
      <w:pPr>
        <w:tabs>
          <w:tab w:val="num" w:pos="2074"/>
        </w:tabs>
        <w:ind w:left="2074" w:hanging="360"/>
      </w:pPr>
      <w:rPr>
        <w:rFonts w:ascii="Wingdings" w:hAnsi="Wingdings" w:hint="default"/>
      </w:rPr>
    </w:lvl>
    <w:lvl w:ilvl="3" w:tplc="08090001" w:tentative="1">
      <w:start w:val="1"/>
      <w:numFmt w:val="bullet"/>
      <w:lvlText w:val=""/>
      <w:lvlJc w:val="left"/>
      <w:pPr>
        <w:tabs>
          <w:tab w:val="num" w:pos="2794"/>
        </w:tabs>
        <w:ind w:left="2794" w:hanging="360"/>
      </w:pPr>
      <w:rPr>
        <w:rFonts w:ascii="Symbol" w:hAnsi="Symbol" w:hint="default"/>
      </w:rPr>
    </w:lvl>
    <w:lvl w:ilvl="4" w:tplc="08090003" w:tentative="1">
      <w:start w:val="1"/>
      <w:numFmt w:val="bullet"/>
      <w:lvlText w:val="o"/>
      <w:lvlJc w:val="left"/>
      <w:pPr>
        <w:tabs>
          <w:tab w:val="num" w:pos="3514"/>
        </w:tabs>
        <w:ind w:left="3514" w:hanging="360"/>
      </w:pPr>
      <w:rPr>
        <w:rFonts w:ascii="Courier New" w:hAnsi="Courier New" w:hint="default"/>
      </w:rPr>
    </w:lvl>
    <w:lvl w:ilvl="5" w:tplc="08090005" w:tentative="1">
      <w:start w:val="1"/>
      <w:numFmt w:val="bullet"/>
      <w:lvlText w:val=""/>
      <w:lvlJc w:val="left"/>
      <w:pPr>
        <w:tabs>
          <w:tab w:val="num" w:pos="4234"/>
        </w:tabs>
        <w:ind w:left="4234" w:hanging="360"/>
      </w:pPr>
      <w:rPr>
        <w:rFonts w:ascii="Wingdings" w:hAnsi="Wingdings" w:hint="default"/>
      </w:rPr>
    </w:lvl>
    <w:lvl w:ilvl="6" w:tplc="08090001" w:tentative="1">
      <w:start w:val="1"/>
      <w:numFmt w:val="bullet"/>
      <w:lvlText w:val=""/>
      <w:lvlJc w:val="left"/>
      <w:pPr>
        <w:tabs>
          <w:tab w:val="num" w:pos="4954"/>
        </w:tabs>
        <w:ind w:left="4954" w:hanging="360"/>
      </w:pPr>
      <w:rPr>
        <w:rFonts w:ascii="Symbol" w:hAnsi="Symbol" w:hint="default"/>
      </w:rPr>
    </w:lvl>
    <w:lvl w:ilvl="7" w:tplc="08090003" w:tentative="1">
      <w:start w:val="1"/>
      <w:numFmt w:val="bullet"/>
      <w:lvlText w:val="o"/>
      <w:lvlJc w:val="left"/>
      <w:pPr>
        <w:tabs>
          <w:tab w:val="num" w:pos="5674"/>
        </w:tabs>
        <w:ind w:left="5674" w:hanging="360"/>
      </w:pPr>
      <w:rPr>
        <w:rFonts w:ascii="Courier New" w:hAnsi="Courier New" w:hint="default"/>
      </w:rPr>
    </w:lvl>
    <w:lvl w:ilvl="8" w:tplc="08090005" w:tentative="1">
      <w:start w:val="1"/>
      <w:numFmt w:val="bullet"/>
      <w:lvlText w:val=""/>
      <w:lvlJc w:val="left"/>
      <w:pPr>
        <w:tabs>
          <w:tab w:val="num" w:pos="6394"/>
        </w:tabs>
        <w:ind w:left="6394" w:hanging="360"/>
      </w:pPr>
      <w:rPr>
        <w:rFonts w:ascii="Wingdings" w:hAnsi="Wingdings" w:hint="default"/>
      </w:rPr>
    </w:lvl>
  </w:abstractNum>
  <w:abstractNum w:abstractNumId="19">
    <w:nsid w:val="65485156"/>
    <w:multiLevelType w:val="singleLevel"/>
    <w:tmpl w:val="00000003"/>
    <w:lvl w:ilvl="0">
      <w:start w:val="1"/>
      <w:numFmt w:val="bullet"/>
      <w:lvlText w:val=""/>
      <w:lvlJc w:val="left"/>
      <w:pPr>
        <w:tabs>
          <w:tab w:val="num" w:pos="540"/>
        </w:tabs>
        <w:ind w:left="540" w:hanging="270"/>
      </w:pPr>
      <w:rPr>
        <w:rFonts w:ascii="Wingdings" w:hAnsi="Wingdings"/>
        <w:b/>
      </w:rPr>
    </w:lvl>
  </w:abstractNum>
  <w:abstractNum w:abstractNumId="20">
    <w:nsid w:val="688E57B4"/>
    <w:multiLevelType w:val="hybridMultilevel"/>
    <w:tmpl w:val="960E1DEA"/>
    <w:lvl w:ilvl="0" w:tplc="29723DEA">
      <w:start w:val="3"/>
      <w:numFmt w:val="bullet"/>
      <w:lvlText w:val=""/>
      <w:lvlJc w:val="left"/>
      <w:pPr>
        <w:ind w:left="634" w:hanging="360"/>
      </w:pPr>
      <w:rPr>
        <w:rFonts w:ascii="Symbol" w:eastAsia="Times New Roman" w:hAnsi="Symbol" w:hint="default"/>
      </w:rPr>
    </w:lvl>
    <w:lvl w:ilvl="1" w:tplc="04090003" w:tentative="1">
      <w:start w:val="1"/>
      <w:numFmt w:val="bullet"/>
      <w:lvlText w:val="o"/>
      <w:lvlJc w:val="left"/>
      <w:pPr>
        <w:ind w:left="1354" w:hanging="360"/>
      </w:pPr>
      <w:rPr>
        <w:rFonts w:ascii="Courier New" w:hAnsi="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hint="default"/>
      </w:rPr>
    </w:lvl>
    <w:lvl w:ilvl="8" w:tplc="04090005" w:tentative="1">
      <w:start w:val="1"/>
      <w:numFmt w:val="bullet"/>
      <w:lvlText w:val=""/>
      <w:lvlJc w:val="left"/>
      <w:pPr>
        <w:ind w:left="6394" w:hanging="360"/>
      </w:pPr>
      <w:rPr>
        <w:rFonts w:ascii="Wingdings" w:hAnsi="Wingdings" w:hint="default"/>
      </w:rPr>
    </w:lvl>
  </w:abstractNum>
  <w:num w:numId="1">
    <w:abstractNumId w:val="17"/>
  </w:num>
  <w:num w:numId="2">
    <w:abstractNumId w:val="14"/>
  </w:num>
  <w:num w:numId="3">
    <w:abstractNumId w:val="20"/>
  </w:num>
  <w:num w:numId="4">
    <w:abstractNumId w:val="1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3"/>
  </w:num>
  <w:num w:numId="18">
    <w:abstractNumId w:val="12"/>
  </w:num>
  <w:num w:numId="19">
    <w:abstractNumId w:val="16"/>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linkStyles/>
  <w:doNotTrackMoves/>
  <w:defaultTabStop w:val="720"/>
  <w:doNotHyphenateCaps/>
  <w:drawingGridHorizontalSpacing w:val="360"/>
  <w:drawingGridVerticalSpacing w:val="360"/>
  <w:displayHorizontalDrawingGridEvery w:val="0"/>
  <w:displayVerticalDrawingGridEvery w:val="0"/>
  <w:characterSpacingControl w:val="doNotCompress"/>
  <w:savePreviewPicture/>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5612"/>
    <w:rsid w:val="00016EC9"/>
    <w:rsid w:val="00017F9D"/>
    <w:rsid w:val="00034CD0"/>
    <w:rsid w:val="00053A39"/>
    <w:rsid w:val="00071C05"/>
    <w:rsid w:val="000A5BA0"/>
    <w:rsid w:val="000B7BA2"/>
    <w:rsid w:val="00113BF1"/>
    <w:rsid w:val="00143A6E"/>
    <w:rsid w:val="001811AB"/>
    <w:rsid w:val="0019171C"/>
    <w:rsid w:val="001B10CF"/>
    <w:rsid w:val="001B2A8A"/>
    <w:rsid w:val="001F7CEB"/>
    <w:rsid w:val="00201405"/>
    <w:rsid w:val="002343DB"/>
    <w:rsid w:val="00261569"/>
    <w:rsid w:val="00294609"/>
    <w:rsid w:val="002B29D8"/>
    <w:rsid w:val="002F0B02"/>
    <w:rsid w:val="00305F19"/>
    <w:rsid w:val="003070FA"/>
    <w:rsid w:val="00353533"/>
    <w:rsid w:val="00353CC7"/>
    <w:rsid w:val="00367287"/>
    <w:rsid w:val="00373597"/>
    <w:rsid w:val="00376224"/>
    <w:rsid w:val="003860FF"/>
    <w:rsid w:val="003B4D3F"/>
    <w:rsid w:val="003F0958"/>
    <w:rsid w:val="00406B49"/>
    <w:rsid w:val="00426E25"/>
    <w:rsid w:val="00441224"/>
    <w:rsid w:val="00491D0A"/>
    <w:rsid w:val="004A73D9"/>
    <w:rsid w:val="004B607A"/>
    <w:rsid w:val="00501A7F"/>
    <w:rsid w:val="00570C47"/>
    <w:rsid w:val="005741E2"/>
    <w:rsid w:val="005A417C"/>
    <w:rsid w:val="00603007"/>
    <w:rsid w:val="00634A09"/>
    <w:rsid w:val="00646097"/>
    <w:rsid w:val="006634B5"/>
    <w:rsid w:val="006654CF"/>
    <w:rsid w:val="00665612"/>
    <w:rsid w:val="0069021B"/>
    <w:rsid w:val="00691EE8"/>
    <w:rsid w:val="0069626D"/>
    <w:rsid w:val="006A4C82"/>
    <w:rsid w:val="006C379A"/>
    <w:rsid w:val="006D03CD"/>
    <w:rsid w:val="006D376C"/>
    <w:rsid w:val="00702055"/>
    <w:rsid w:val="00747943"/>
    <w:rsid w:val="00760E29"/>
    <w:rsid w:val="0078436E"/>
    <w:rsid w:val="00790FA4"/>
    <w:rsid w:val="007D0B39"/>
    <w:rsid w:val="007E39E4"/>
    <w:rsid w:val="007E60E3"/>
    <w:rsid w:val="008A2A5F"/>
    <w:rsid w:val="008E3A43"/>
    <w:rsid w:val="009521E9"/>
    <w:rsid w:val="009906CF"/>
    <w:rsid w:val="009A1085"/>
    <w:rsid w:val="00A36DA3"/>
    <w:rsid w:val="00A4305F"/>
    <w:rsid w:val="00A7173C"/>
    <w:rsid w:val="00AF0B63"/>
    <w:rsid w:val="00B0694B"/>
    <w:rsid w:val="00B13D36"/>
    <w:rsid w:val="00B34308"/>
    <w:rsid w:val="00BC2079"/>
    <w:rsid w:val="00BC40F6"/>
    <w:rsid w:val="00C1412F"/>
    <w:rsid w:val="00C21A92"/>
    <w:rsid w:val="00C2674E"/>
    <w:rsid w:val="00C340BF"/>
    <w:rsid w:val="00C72ED2"/>
    <w:rsid w:val="00C81A90"/>
    <w:rsid w:val="00C90F72"/>
    <w:rsid w:val="00CC3FAD"/>
    <w:rsid w:val="00CF6EDE"/>
    <w:rsid w:val="00D115F6"/>
    <w:rsid w:val="00D4030F"/>
    <w:rsid w:val="00D766F7"/>
    <w:rsid w:val="00DA0F5B"/>
    <w:rsid w:val="00E37DE9"/>
    <w:rsid w:val="00E97727"/>
    <w:rsid w:val="00EC2190"/>
    <w:rsid w:val="00EC50CB"/>
    <w:rsid w:val="00EE4404"/>
    <w:rsid w:val="00EF6A2C"/>
    <w:rsid w:val="00F23C57"/>
    <w:rsid w:val="00FD6652"/>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semiHidden="0" w:unhideWhenUsed="0"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BF1"/>
    <w:rPr>
      <w:rFonts w:ascii="Times New Roman" w:hAnsi="Times New Roman"/>
      <w:sz w:val="24"/>
      <w:szCs w:val="24"/>
      <w:lang w:val="en-GB"/>
    </w:rPr>
  </w:style>
  <w:style w:type="paragraph" w:styleId="Heading1">
    <w:name w:val="heading 1"/>
    <w:basedOn w:val="Normal"/>
    <w:next w:val="Normal"/>
    <w:link w:val="Heading1Char"/>
    <w:autoRedefine/>
    <w:uiPriority w:val="99"/>
    <w:qFormat/>
    <w:rsid w:val="00113BF1"/>
    <w:pPr>
      <w:keepNext/>
      <w:spacing w:before="360" w:after="120"/>
      <w:contextualSpacing/>
      <w:outlineLvl w:val="0"/>
    </w:pPr>
    <w:rPr>
      <w:rFonts w:ascii="Arial" w:hAnsi="Arial"/>
      <w:b/>
      <w:sz w:val="36"/>
      <w:szCs w:val="36"/>
      <w:lang w:val="en-US"/>
    </w:rPr>
  </w:style>
  <w:style w:type="paragraph" w:styleId="Heading2">
    <w:name w:val="heading 2"/>
    <w:basedOn w:val="Normal"/>
    <w:next w:val="Normal"/>
    <w:link w:val="Heading2Char"/>
    <w:autoRedefine/>
    <w:uiPriority w:val="99"/>
    <w:qFormat/>
    <w:rsid w:val="00113BF1"/>
    <w:pPr>
      <w:keepNext/>
      <w:spacing w:before="360" w:after="120"/>
      <w:contextualSpacing/>
      <w:outlineLvl w:val="1"/>
    </w:pPr>
    <w:rPr>
      <w:b/>
      <w:sz w:val="29"/>
      <w:szCs w:val="28"/>
      <w:lang w:val="en-US"/>
    </w:rPr>
  </w:style>
  <w:style w:type="paragraph" w:styleId="Heading3">
    <w:name w:val="heading 3"/>
    <w:basedOn w:val="Normal"/>
    <w:next w:val="Normal"/>
    <w:link w:val="Heading3Char"/>
    <w:autoRedefine/>
    <w:uiPriority w:val="99"/>
    <w:qFormat/>
    <w:rsid w:val="00113BF1"/>
    <w:pPr>
      <w:keepNext/>
      <w:spacing w:before="360" w:after="120"/>
      <w:contextualSpacing/>
      <w:outlineLvl w:val="2"/>
    </w:pPr>
    <w:rPr>
      <w:rFonts w:ascii="Arial Narrow" w:hAnsi="Arial Narrow"/>
      <w:b/>
      <w:sz w:val="25"/>
      <w:szCs w:val="28"/>
      <w:lang w:val="en-US"/>
    </w:rPr>
  </w:style>
  <w:style w:type="paragraph" w:styleId="Heading4">
    <w:name w:val="heading 4"/>
    <w:basedOn w:val="Normal"/>
    <w:next w:val="Normal"/>
    <w:link w:val="Heading4Char"/>
    <w:uiPriority w:val="99"/>
    <w:qFormat/>
    <w:rsid w:val="00113BF1"/>
    <w:pPr>
      <w:keepNext/>
      <w:numPr>
        <w:ilvl w:val="3"/>
        <w:numId w:val="18"/>
      </w:numPr>
      <w:spacing w:before="360" w:after="120"/>
      <w:contextualSpacing/>
      <w:outlineLvl w:val="3"/>
    </w:pPr>
    <w:rPr>
      <w:b/>
      <w:spacing w:val="-6"/>
      <w:lang w:val="en-US"/>
    </w:rPr>
  </w:style>
  <w:style w:type="paragraph" w:styleId="Heading5">
    <w:name w:val="heading 5"/>
    <w:basedOn w:val="Normal"/>
    <w:next w:val="Normal"/>
    <w:link w:val="Heading5Char"/>
    <w:uiPriority w:val="99"/>
    <w:qFormat/>
    <w:rsid w:val="00113BF1"/>
    <w:pPr>
      <w:numPr>
        <w:ilvl w:val="4"/>
        <w:numId w:val="18"/>
      </w:numPr>
      <w:spacing w:before="240" w:after="60"/>
      <w:outlineLvl w:val="4"/>
    </w:pPr>
    <w:rPr>
      <w:rFonts w:ascii="Arial Narrow" w:hAnsi="Arial Narrow"/>
      <w:b/>
      <w:sz w:val="22"/>
      <w:szCs w:val="20"/>
      <w:lang w:val="en-US"/>
    </w:rPr>
  </w:style>
  <w:style w:type="paragraph" w:styleId="Heading6">
    <w:name w:val="heading 6"/>
    <w:basedOn w:val="Normal"/>
    <w:next w:val="Normal"/>
    <w:link w:val="Heading6Char"/>
    <w:uiPriority w:val="99"/>
    <w:qFormat/>
    <w:rsid w:val="00113BF1"/>
    <w:pPr>
      <w:numPr>
        <w:ilvl w:val="5"/>
        <w:numId w:val="18"/>
      </w:numPr>
      <w:spacing w:before="240" w:after="60"/>
      <w:outlineLvl w:val="5"/>
    </w:pPr>
    <w:rPr>
      <w:b/>
      <w:sz w:val="22"/>
      <w:szCs w:val="22"/>
      <w:lang w:val="en-US"/>
    </w:rPr>
  </w:style>
  <w:style w:type="character" w:default="1" w:styleId="DefaultParagraphFont">
    <w:name w:val="Default Paragraph Font"/>
    <w:uiPriority w:val="99"/>
    <w:semiHidden/>
    <w:rsid w:val="00113BF1"/>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053A39"/>
    <w:rPr>
      <w:rFonts w:ascii="Arial" w:hAnsi="Arial" w:cs="Times New Roman"/>
      <w:b/>
      <w:sz w:val="36"/>
    </w:rPr>
  </w:style>
  <w:style w:type="character" w:customStyle="1" w:styleId="Heading2Char">
    <w:name w:val="Heading 2 Char"/>
    <w:basedOn w:val="DefaultParagraphFont"/>
    <w:link w:val="Heading2"/>
    <w:uiPriority w:val="99"/>
    <w:rsid w:val="00053A39"/>
    <w:rPr>
      <w:rFonts w:ascii="Times New Roman" w:hAnsi="Times New Roman" w:cs="Times New Roman"/>
      <w:b/>
      <w:sz w:val="28"/>
    </w:rPr>
  </w:style>
  <w:style w:type="character" w:customStyle="1" w:styleId="Heading3Char">
    <w:name w:val="Heading 3 Char"/>
    <w:basedOn w:val="DefaultParagraphFont"/>
    <w:link w:val="Heading3"/>
    <w:uiPriority w:val="99"/>
    <w:rsid w:val="00053A39"/>
    <w:rPr>
      <w:rFonts w:ascii="Arial Narrow" w:hAnsi="Arial Narrow" w:cs="Times New Roman"/>
      <w:b/>
      <w:sz w:val="28"/>
    </w:rPr>
  </w:style>
  <w:style w:type="character" w:customStyle="1" w:styleId="Heading4Char">
    <w:name w:val="Heading 4 Char"/>
    <w:basedOn w:val="DefaultParagraphFont"/>
    <w:link w:val="Heading4"/>
    <w:uiPriority w:val="99"/>
    <w:semiHidden/>
    <w:rsid w:val="00441224"/>
    <w:rPr>
      <w:rFonts w:ascii="Cambria" w:hAnsi="Cambria" w:cs="Times New Roman"/>
      <w:b/>
      <w:bCs/>
      <w:sz w:val="28"/>
      <w:lang w:val="en-GB"/>
    </w:rPr>
  </w:style>
  <w:style w:type="character" w:customStyle="1" w:styleId="Heading5Char">
    <w:name w:val="Heading 5 Char"/>
    <w:basedOn w:val="DefaultParagraphFont"/>
    <w:link w:val="Heading5"/>
    <w:uiPriority w:val="99"/>
    <w:semiHidden/>
    <w:rsid w:val="00441224"/>
    <w:rPr>
      <w:rFonts w:ascii="Cambria" w:hAnsi="Cambria" w:cs="Times New Roman"/>
      <w:b/>
      <w:bCs/>
      <w:i/>
      <w:iCs/>
      <w:sz w:val="26"/>
      <w:lang w:val="en-GB"/>
    </w:rPr>
  </w:style>
  <w:style w:type="character" w:customStyle="1" w:styleId="Heading6Char">
    <w:name w:val="Heading 6 Char"/>
    <w:basedOn w:val="DefaultParagraphFont"/>
    <w:link w:val="Heading6"/>
    <w:uiPriority w:val="99"/>
    <w:semiHidden/>
    <w:rsid w:val="00441224"/>
    <w:rPr>
      <w:rFonts w:ascii="Cambria" w:hAnsi="Cambria" w:cs="Times New Roman"/>
      <w:b/>
      <w:bCs/>
      <w:sz w:val="22"/>
      <w:lang w:val="en-GB"/>
    </w:rPr>
  </w:style>
  <w:style w:type="paragraph" w:customStyle="1" w:styleId="Body">
    <w:name w:val=".Body"/>
    <w:uiPriority w:val="99"/>
    <w:rsid w:val="00053A39"/>
    <w:pPr>
      <w:tabs>
        <w:tab w:val="left" w:pos="360"/>
      </w:tabs>
      <w:suppressAutoHyphens/>
      <w:spacing w:line="250" w:lineRule="exact"/>
      <w:ind w:firstLine="274"/>
      <w:jc w:val="both"/>
    </w:pPr>
    <w:rPr>
      <w:rFonts w:ascii="Verdana" w:eastAsia="Times New Roman" w:hAnsi="Verdana"/>
      <w:color w:val="000000"/>
      <w:sz w:val="16"/>
    </w:rPr>
  </w:style>
  <w:style w:type="paragraph" w:customStyle="1" w:styleId="Body1">
    <w:name w:val=".Body 1"/>
    <w:basedOn w:val="Body"/>
    <w:next w:val="Body"/>
    <w:uiPriority w:val="99"/>
    <w:rsid w:val="00053A39"/>
    <w:pPr>
      <w:ind w:firstLine="0"/>
    </w:pPr>
  </w:style>
  <w:style w:type="character" w:customStyle="1" w:styleId="Bold">
    <w:name w:val=".Bold"/>
    <w:uiPriority w:val="99"/>
    <w:rsid w:val="00053A39"/>
    <w:rPr>
      <w:b/>
    </w:rPr>
  </w:style>
  <w:style w:type="character" w:customStyle="1" w:styleId="BoldItalics">
    <w:name w:val=".Bold Italics"/>
    <w:basedOn w:val="Bold"/>
    <w:uiPriority w:val="99"/>
    <w:rsid w:val="00053A39"/>
    <w:rPr>
      <w:rFonts w:cs="Times New Roman"/>
      <w:i/>
    </w:rPr>
  </w:style>
  <w:style w:type="paragraph" w:customStyle="1" w:styleId="Callout">
    <w:name w:val=".Callout"/>
    <w:basedOn w:val="Body"/>
    <w:uiPriority w:val="99"/>
    <w:rsid w:val="00053A39"/>
    <w:pPr>
      <w:spacing w:before="60" w:after="240" w:line="240" w:lineRule="exact"/>
      <w:ind w:left="360" w:right="360" w:firstLine="0"/>
    </w:pPr>
    <w:rPr>
      <w:sz w:val="15"/>
    </w:rPr>
  </w:style>
  <w:style w:type="paragraph" w:customStyle="1" w:styleId="CalloutHead">
    <w:name w:val=".Callout Head"/>
    <w:basedOn w:val="Callout"/>
    <w:next w:val="Callout"/>
    <w:uiPriority w:val="99"/>
    <w:rsid w:val="00053A39"/>
    <w:pPr>
      <w:spacing w:before="240" w:after="60"/>
    </w:pPr>
    <w:rPr>
      <w:rFonts w:ascii="Arial" w:hAnsi="Arial"/>
      <w:b/>
      <w:caps/>
      <w:color w:val="960000"/>
      <w:sz w:val="17"/>
      <w:szCs w:val="22"/>
    </w:rPr>
  </w:style>
  <w:style w:type="paragraph" w:customStyle="1" w:styleId="Code">
    <w:name w:val=".Code"/>
    <w:uiPriority w:val="99"/>
    <w:rsid w:val="00053A39"/>
    <w:pPr>
      <w:widowControl w:val="0"/>
      <w:ind w:left="270"/>
    </w:pPr>
    <w:rPr>
      <w:rFonts w:ascii="Courier New" w:eastAsia="Times New Roman" w:hAnsi="Courier New"/>
      <w:color w:val="000000"/>
      <w:sz w:val="16"/>
    </w:rPr>
  </w:style>
  <w:style w:type="character" w:customStyle="1" w:styleId="CodeAnnotation">
    <w:name w:val=".Code Annotation"/>
    <w:basedOn w:val="DefaultParagraphFont"/>
    <w:uiPriority w:val="99"/>
    <w:rsid w:val="00C81A90"/>
    <w:rPr>
      <w:rFonts w:ascii="Courier New" w:hAnsi="Courier New" w:cs="Times New Roman"/>
      <w:color w:val="808000"/>
      <w:sz w:val="16"/>
    </w:rPr>
  </w:style>
  <w:style w:type="paragraph" w:customStyle="1" w:styleId="CodeAnnotationBody">
    <w:name w:val=".Code Annotation Body"/>
    <w:basedOn w:val="Body1"/>
    <w:uiPriority w:val="99"/>
    <w:rsid w:val="00053A39"/>
    <w:pPr>
      <w:spacing w:after="120"/>
    </w:pPr>
  </w:style>
  <w:style w:type="character" w:customStyle="1" w:styleId="CodeAqua">
    <w:name w:val=".Code Aqua"/>
    <w:uiPriority w:val="99"/>
    <w:rsid w:val="00053A39"/>
    <w:rPr>
      <w:rFonts w:ascii="Courier New" w:hAnsi="Courier New"/>
      <w:color w:val="9DEDFF"/>
      <w:sz w:val="16"/>
    </w:rPr>
  </w:style>
  <w:style w:type="character" w:customStyle="1" w:styleId="CodeBlueDark">
    <w:name w:val=".Code Blue (Dark)"/>
    <w:uiPriority w:val="99"/>
    <w:rsid w:val="00053A39"/>
    <w:rPr>
      <w:rFonts w:ascii="Courier New" w:hAnsi="Courier New"/>
      <w:color w:val="0000FF"/>
      <w:sz w:val="16"/>
    </w:rPr>
  </w:style>
  <w:style w:type="character" w:customStyle="1" w:styleId="CodeBlueLight">
    <w:name w:val=".Code Blue (Light)"/>
    <w:uiPriority w:val="99"/>
    <w:rsid w:val="00053A39"/>
    <w:rPr>
      <w:rFonts w:ascii="Courier New" w:hAnsi="Courier New"/>
      <w:color w:val="0066FF"/>
      <w:sz w:val="16"/>
    </w:rPr>
  </w:style>
  <w:style w:type="character" w:customStyle="1" w:styleId="CodeBold">
    <w:name w:val=".Code Bold"/>
    <w:uiPriority w:val="99"/>
    <w:rsid w:val="00053A39"/>
    <w:rPr>
      <w:rFonts w:ascii="Courier New" w:hAnsi="Courier New"/>
      <w:b/>
    </w:rPr>
  </w:style>
  <w:style w:type="character" w:customStyle="1" w:styleId="CodeBoldItalic">
    <w:name w:val=".Code Bold Italic"/>
    <w:uiPriority w:val="99"/>
    <w:rsid w:val="00053A39"/>
    <w:rPr>
      <w:rFonts w:ascii="Courier New" w:hAnsi="Courier New"/>
      <w:b/>
      <w:i/>
      <w:sz w:val="16"/>
    </w:rPr>
  </w:style>
  <w:style w:type="character" w:customStyle="1" w:styleId="CodeBrown">
    <w:name w:val=".Code Brown"/>
    <w:uiPriority w:val="99"/>
    <w:rsid w:val="00053A39"/>
    <w:rPr>
      <w:rFonts w:ascii="Courier New" w:hAnsi="Courier New"/>
      <w:color w:val="E16F15"/>
      <w:sz w:val="16"/>
    </w:rPr>
  </w:style>
  <w:style w:type="character" w:customStyle="1" w:styleId="CodeGreen">
    <w:name w:val=".Code Green"/>
    <w:uiPriority w:val="99"/>
    <w:rsid w:val="00053A39"/>
    <w:rPr>
      <w:rFonts w:ascii="Courier New" w:hAnsi="Courier New"/>
      <w:color w:val="008000"/>
      <w:sz w:val="16"/>
    </w:rPr>
  </w:style>
  <w:style w:type="character" w:customStyle="1" w:styleId="CodeinText">
    <w:name w:val=".Code in Text"/>
    <w:basedOn w:val="DefaultParagraphFont"/>
    <w:uiPriority w:val="99"/>
    <w:rsid w:val="00053A39"/>
    <w:rPr>
      <w:rFonts w:ascii="Courier New" w:hAnsi="Courier New" w:cs="Times New Roman"/>
      <w:color w:val="auto"/>
      <w:sz w:val="20"/>
      <w:u w:val="none"/>
    </w:rPr>
  </w:style>
  <w:style w:type="character" w:customStyle="1" w:styleId="CodeinTable">
    <w:name w:val=".Code in Table"/>
    <w:basedOn w:val="CodeinText"/>
    <w:uiPriority w:val="99"/>
    <w:rsid w:val="00053A39"/>
  </w:style>
  <w:style w:type="character" w:customStyle="1" w:styleId="CodeItalic">
    <w:name w:val=".Code Italic"/>
    <w:uiPriority w:val="99"/>
    <w:rsid w:val="00053A39"/>
    <w:rPr>
      <w:rFonts w:ascii="Courier New" w:hAnsi="Courier New"/>
      <w:i/>
      <w:sz w:val="16"/>
    </w:rPr>
  </w:style>
  <w:style w:type="paragraph" w:customStyle="1" w:styleId="CodeListingCaption">
    <w:name w:val=".Code Listing Caption"/>
    <w:next w:val="Code"/>
    <w:uiPriority w:val="99"/>
    <w:rsid w:val="00053A39"/>
    <w:pPr>
      <w:shd w:val="clear" w:color="7E0000" w:fill="960000"/>
      <w:spacing w:before="200" w:after="120" w:line="220" w:lineRule="exact"/>
    </w:pPr>
    <w:rPr>
      <w:rFonts w:ascii="Arial" w:eastAsia="Times New Roman" w:hAnsi="Arial"/>
      <w:b/>
      <w:sz w:val="18"/>
    </w:rPr>
  </w:style>
  <w:style w:type="character" w:customStyle="1" w:styleId="CodeRedBright">
    <w:name w:val=".Code Red (Bright)"/>
    <w:uiPriority w:val="99"/>
    <w:rsid w:val="00053A39"/>
    <w:rPr>
      <w:rFonts w:ascii="Courier New" w:hAnsi="Courier New"/>
      <w:color w:val="FF003A"/>
      <w:sz w:val="16"/>
    </w:rPr>
  </w:style>
  <w:style w:type="character" w:customStyle="1" w:styleId="CodeRedDark">
    <w:name w:val=".Code Red (Dark)"/>
    <w:uiPriority w:val="99"/>
    <w:rsid w:val="00053A39"/>
    <w:rPr>
      <w:rFonts w:ascii="Courier New" w:hAnsi="Courier New"/>
      <w:color w:val="A31515"/>
      <w:sz w:val="16"/>
    </w:rPr>
  </w:style>
  <w:style w:type="character" w:customStyle="1" w:styleId="CodeStrikethrough">
    <w:name w:val=".Code Strikethrough"/>
    <w:uiPriority w:val="99"/>
    <w:rsid w:val="00053A39"/>
    <w:rPr>
      <w:rFonts w:ascii="Times New Roman" w:hAnsi="Times New Roman"/>
      <w:strike/>
      <w:sz w:val="16"/>
    </w:rPr>
  </w:style>
  <w:style w:type="character" w:customStyle="1" w:styleId="CodeUnderline">
    <w:name w:val=".Code Underline"/>
    <w:uiPriority w:val="99"/>
    <w:rsid w:val="00053A39"/>
    <w:rPr>
      <w:rFonts w:ascii="Courier New" w:hAnsi="Courier New"/>
      <w:sz w:val="16"/>
      <w:u w:val="single"/>
    </w:rPr>
  </w:style>
  <w:style w:type="paragraph" w:customStyle="1" w:styleId="Figure">
    <w:name w:val=".Figure"/>
    <w:basedOn w:val="Normal"/>
    <w:next w:val="Normal"/>
    <w:uiPriority w:val="99"/>
    <w:rsid w:val="00053A39"/>
    <w:pPr>
      <w:spacing w:before="240" w:after="160"/>
    </w:pPr>
    <w:rPr>
      <w:color w:val="000000"/>
      <w:sz w:val="20"/>
      <w:szCs w:val="20"/>
    </w:rPr>
  </w:style>
  <w:style w:type="paragraph" w:customStyle="1" w:styleId="FigureCaption">
    <w:name w:val=".Figure Caption"/>
    <w:next w:val="Body"/>
    <w:uiPriority w:val="99"/>
    <w:rsid w:val="00053A39"/>
    <w:pPr>
      <w:widowControl w:val="0"/>
      <w:spacing w:before="160" w:after="360" w:line="200" w:lineRule="exact"/>
    </w:pPr>
    <w:rPr>
      <w:rFonts w:ascii="Arial" w:eastAsia="Times New Roman" w:hAnsi="Arial"/>
      <w:color w:val="960000"/>
      <w:sz w:val="16"/>
    </w:rPr>
  </w:style>
  <w:style w:type="paragraph" w:customStyle="1" w:styleId="GlossaryTerm">
    <w:name w:val=".Glossary Term"/>
    <w:basedOn w:val="Body1"/>
    <w:next w:val="Normal"/>
    <w:uiPriority w:val="99"/>
    <w:rsid w:val="00053A39"/>
    <w:rPr>
      <w:b/>
    </w:rPr>
  </w:style>
  <w:style w:type="paragraph" w:customStyle="1" w:styleId="GlossaryDefinition">
    <w:name w:val=".Glossary Definition"/>
    <w:basedOn w:val="GlossaryTerm"/>
    <w:next w:val="GlossaryTerm"/>
    <w:uiPriority w:val="99"/>
    <w:rsid w:val="00053A39"/>
    <w:pPr>
      <w:spacing w:after="120"/>
    </w:pPr>
    <w:rPr>
      <w:b w:val="0"/>
    </w:rPr>
  </w:style>
  <w:style w:type="paragraph" w:customStyle="1" w:styleId="Head1">
    <w:name w:val=".Head 1"/>
    <w:next w:val="Body1"/>
    <w:uiPriority w:val="99"/>
    <w:rsid w:val="00053A39"/>
    <w:pPr>
      <w:keepNext/>
      <w:widowControl w:val="0"/>
      <w:spacing w:before="160" w:after="40"/>
    </w:pPr>
    <w:rPr>
      <w:rFonts w:ascii="Arial" w:eastAsia="Times New Roman" w:hAnsi="Arial"/>
      <w:b/>
      <w:i/>
      <w:color w:val="960000"/>
      <w:sz w:val="24"/>
    </w:rPr>
  </w:style>
  <w:style w:type="paragraph" w:customStyle="1" w:styleId="Head2">
    <w:name w:val=".Head 2"/>
    <w:basedOn w:val="Head1"/>
    <w:next w:val="Body1"/>
    <w:uiPriority w:val="99"/>
    <w:rsid w:val="00053A39"/>
    <w:rPr>
      <w:sz w:val="20"/>
    </w:rPr>
  </w:style>
  <w:style w:type="paragraph" w:customStyle="1" w:styleId="Head3">
    <w:name w:val=".Head 3"/>
    <w:basedOn w:val="Head2"/>
    <w:next w:val="Body1"/>
    <w:uiPriority w:val="99"/>
    <w:rsid w:val="00053A39"/>
    <w:pPr>
      <w:spacing w:before="100" w:after="20"/>
    </w:pPr>
    <w:rPr>
      <w:i w:val="0"/>
      <w:smallCaps/>
      <w:sz w:val="16"/>
    </w:rPr>
  </w:style>
  <w:style w:type="character" w:customStyle="1" w:styleId="Italics">
    <w:name w:val=".Italics"/>
    <w:uiPriority w:val="99"/>
    <w:rsid w:val="00053A39"/>
    <w:rPr>
      <w:i/>
    </w:rPr>
  </w:style>
  <w:style w:type="paragraph" w:customStyle="1" w:styleId="ListBody">
    <w:name w:val=".List Body"/>
    <w:uiPriority w:val="99"/>
    <w:rsid w:val="00053A39"/>
    <w:pPr>
      <w:spacing w:before="80" w:after="80" w:line="240" w:lineRule="exact"/>
      <w:ind w:left="540"/>
    </w:pPr>
    <w:rPr>
      <w:rFonts w:ascii="Verdana" w:eastAsia="Times New Roman" w:hAnsi="Verdana"/>
      <w:color w:val="000000"/>
      <w:sz w:val="16"/>
    </w:rPr>
  </w:style>
  <w:style w:type="paragraph" w:customStyle="1" w:styleId="ListBullet">
    <w:name w:val=".List Bullet"/>
    <w:basedOn w:val="Normal"/>
    <w:uiPriority w:val="99"/>
    <w:rsid w:val="00053A39"/>
    <w:pPr>
      <w:widowControl w:val="0"/>
      <w:numPr>
        <w:numId w:val="1"/>
      </w:numPr>
      <w:suppressAutoHyphens/>
      <w:spacing w:before="80" w:after="80" w:line="240" w:lineRule="exact"/>
      <w:jc w:val="both"/>
    </w:pPr>
    <w:rPr>
      <w:rFonts w:ascii="Verdana" w:hAnsi="Verdana"/>
      <w:color w:val="000000"/>
      <w:sz w:val="16"/>
      <w:szCs w:val="20"/>
    </w:rPr>
  </w:style>
  <w:style w:type="paragraph" w:customStyle="1" w:styleId="ListNumbered">
    <w:name w:val=".List Numbered"/>
    <w:uiPriority w:val="99"/>
    <w:rsid w:val="00053A39"/>
    <w:pPr>
      <w:numPr>
        <w:numId w:val="2"/>
      </w:numPr>
      <w:spacing w:before="80" w:after="80" w:line="240" w:lineRule="exact"/>
    </w:pPr>
    <w:rPr>
      <w:rFonts w:ascii="Verdana" w:eastAsia="Times New Roman" w:hAnsi="Verdana"/>
      <w:color w:val="000000"/>
      <w:sz w:val="16"/>
    </w:rPr>
  </w:style>
  <w:style w:type="paragraph" w:customStyle="1" w:styleId="Quote">
    <w:name w:val=".Quote"/>
    <w:basedOn w:val="Body"/>
    <w:next w:val="Normal"/>
    <w:uiPriority w:val="99"/>
    <w:rsid w:val="00053A39"/>
    <w:pPr>
      <w:spacing w:before="240"/>
      <w:ind w:left="720" w:right="720" w:firstLine="0"/>
    </w:pPr>
    <w:rPr>
      <w:szCs w:val="21"/>
    </w:rPr>
  </w:style>
  <w:style w:type="paragraph" w:customStyle="1" w:styleId="QuoteSource">
    <w:name w:val=".Quote Source"/>
    <w:basedOn w:val="Quote"/>
    <w:next w:val="Body"/>
    <w:uiPriority w:val="99"/>
    <w:rsid w:val="00053A39"/>
    <w:pPr>
      <w:spacing w:after="240"/>
    </w:pPr>
  </w:style>
  <w:style w:type="paragraph" w:customStyle="1" w:styleId="Sidebar">
    <w:name w:val=".Sidebar"/>
    <w:basedOn w:val="Callout"/>
    <w:uiPriority w:val="99"/>
    <w:rsid w:val="00053A39"/>
    <w:pPr>
      <w:shd w:val="clear" w:color="auto" w:fill="E6E6E6"/>
      <w:spacing w:before="120" w:after="120"/>
    </w:pPr>
  </w:style>
  <w:style w:type="paragraph" w:customStyle="1" w:styleId="SidebarHead">
    <w:name w:val=".Sidebar Head"/>
    <w:basedOn w:val="Callout"/>
    <w:next w:val="Sidebar"/>
    <w:uiPriority w:val="99"/>
    <w:rsid w:val="00053A39"/>
    <w:pPr>
      <w:shd w:val="clear" w:color="auto" w:fill="E6E6E6"/>
      <w:spacing w:before="360" w:after="120"/>
    </w:pPr>
    <w:rPr>
      <w:rFonts w:ascii="Arial" w:hAnsi="Arial"/>
      <w:b/>
      <w:color w:val="960000"/>
      <w:sz w:val="19"/>
    </w:rPr>
  </w:style>
  <w:style w:type="paragraph" w:customStyle="1" w:styleId="TableBody">
    <w:name w:val=".Table Body"/>
    <w:uiPriority w:val="99"/>
    <w:rsid w:val="00053A39"/>
    <w:pPr>
      <w:spacing w:before="120" w:line="240" w:lineRule="exact"/>
    </w:pPr>
    <w:rPr>
      <w:rFonts w:ascii="Arial" w:eastAsia="Times New Roman" w:hAnsi="Arial"/>
      <w:bCs/>
      <w:color w:val="000000"/>
      <w:sz w:val="16"/>
    </w:rPr>
  </w:style>
  <w:style w:type="paragraph" w:customStyle="1" w:styleId="TableCaption">
    <w:name w:val=".Table Caption"/>
    <w:next w:val="Normal"/>
    <w:uiPriority w:val="99"/>
    <w:rsid w:val="00053A39"/>
    <w:pPr>
      <w:widowControl w:val="0"/>
      <w:spacing w:before="240" w:after="120" w:line="200" w:lineRule="atLeast"/>
      <w:jc w:val="both"/>
    </w:pPr>
    <w:rPr>
      <w:rFonts w:ascii="Arial" w:eastAsia="Times New Roman" w:hAnsi="Arial"/>
      <w:color w:val="960000"/>
      <w:sz w:val="18"/>
    </w:rPr>
  </w:style>
  <w:style w:type="paragraph" w:customStyle="1" w:styleId="TableFooter">
    <w:name w:val=".Table Footer"/>
    <w:basedOn w:val="Normal"/>
    <w:uiPriority w:val="99"/>
    <w:rsid w:val="00053A39"/>
    <w:pPr>
      <w:widowControl w:val="0"/>
      <w:spacing w:after="120" w:line="200" w:lineRule="atLeast"/>
      <w:contextualSpacing/>
    </w:pPr>
    <w:rPr>
      <w:rFonts w:ascii="Verdana" w:hAnsi="Verdana"/>
      <w:color w:val="000000"/>
      <w:sz w:val="14"/>
      <w:szCs w:val="20"/>
    </w:rPr>
  </w:style>
  <w:style w:type="paragraph" w:customStyle="1" w:styleId="TableHead">
    <w:name w:val=".Table Head"/>
    <w:basedOn w:val="Normal"/>
    <w:next w:val="Normal"/>
    <w:autoRedefine/>
    <w:uiPriority w:val="99"/>
    <w:rsid w:val="00113BF1"/>
    <w:pPr>
      <w:pBdr>
        <w:bottom w:val="single" w:sz="2" w:space="1" w:color="auto"/>
      </w:pBdr>
      <w:spacing w:before="120" w:line="240" w:lineRule="exact"/>
    </w:pPr>
    <w:rPr>
      <w:rFonts w:ascii="Arial" w:hAnsi="Arial"/>
      <w:b/>
      <w:sz w:val="16"/>
      <w:szCs w:val="20"/>
      <w:lang w:val="en-US"/>
    </w:rPr>
  </w:style>
  <w:style w:type="paragraph" w:customStyle="1" w:styleId="TypesetterNote">
    <w:name w:val=".Typesetter Note"/>
    <w:basedOn w:val="Body1"/>
    <w:next w:val="Body"/>
    <w:uiPriority w:val="99"/>
    <w:rsid w:val="00053A39"/>
    <w:pPr>
      <w:spacing w:before="240" w:after="240"/>
    </w:pPr>
    <w:rPr>
      <w:rFonts w:ascii="Arial" w:hAnsi="Arial" w:cs="Arial"/>
      <w:b/>
      <w:bCs/>
      <w:color w:val="3366FF"/>
      <w:sz w:val="24"/>
    </w:rPr>
  </w:style>
  <w:style w:type="character" w:customStyle="1" w:styleId="Underline">
    <w:name w:val=".Underline"/>
    <w:uiPriority w:val="99"/>
    <w:rsid w:val="00053A39"/>
    <w:rPr>
      <w:u w:val="single"/>
    </w:rPr>
  </w:style>
  <w:style w:type="paragraph" w:styleId="Caption">
    <w:name w:val="caption"/>
    <w:basedOn w:val="Normal"/>
    <w:next w:val="Normal"/>
    <w:uiPriority w:val="99"/>
    <w:qFormat/>
    <w:rsid w:val="00053A39"/>
    <w:pPr>
      <w:spacing w:before="120" w:after="120"/>
    </w:pPr>
    <w:rPr>
      <w:b/>
      <w:bCs/>
      <w:color w:val="000000"/>
      <w:sz w:val="20"/>
      <w:szCs w:val="20"/>
    </w:rPr>
  </w:style>
  <w:style w:type="paragraph" w:customStyle="1" w:styleId="COChapterNumber">
    <w:name w:val="CO Chapter Number"/>
    <w:next w:val="Normal"/>
    <w:uiPriority w:val="99"/>
    <w:rsid w:val="00053A39"/>
    <w:pPr>
      <w:widowControl w:val="0"/>
      <w:spacing w:line="480" w:lineRule="atLeast"/>
      <w:ind w:firstLine="1200"/>
      <w:jc w:val="right"/>
    </w:pPr>
    <w:rPr>
      <w:rFonts w:ascii="Arial" w:eastAsia="Times New Roman" w:hAnsi="Arial"/>
      <w:b/>
      <w:i/>
      <w:color w:val="960000"/>
      <w:spacing w:val="20"/>
      <w:sz w:val="96"/>
    </w:rPr>
  </w:style>
  <w:style w:type="paragraph" w:customStyle="1" w:styleId="COChapterTitle">
    <w:name w:val="CO Chapter Title"/>
    <w:next w:val="Body1"/>
    <w:uiPriority w:val="99"/>
    <w:rsid w:val="00053A39"/>
    <w:pPr>
      <w:widowControl w:val="0"/>
      <w:spacing w:after="2000" w:line="599" w:lineRule="atLeast"/>
      <w:jc w:val="right"/>
    </w:pPr>
    <w:rPr>
      <w:rFonts w:ascii="Arial" w:eastAsia="Times New Roman" w:hAnsi="Arial"/>
      <w:i/>
      <w:color w:val="960000"/>
      <w:sz w:val="48"/>
    </w:rPr>
  </w:style>
  <w:style w:type="paragraph" w:styleId="FootnoteText">
    <w:name w:val="footnote text"/>
    <w:basedOn w:val="Normal"/>
    <w:link w:val="FootnoteTextChar"/>
    <w:uiPriority w:val="99"/>
    <w:semiHidden/>
    <w:rsid w:val="00D766F7"/>
  </w:style>
  <w:style w:type="character" w:customStyle="1" w:styleId="FootnoteTextChar">
    <w:name w:val="Footnote Text Char"/>
    <w:basedOn w:val="DefaultParagraphFont"/>
    <w:link w:val="FootnoteText"/>
    <w:uiPriority w:val="99"/>
    <w:rsid w:val="00D766F7"/>
    <w:rPr>
      <w:rFonts w:ascii="Times New Roman" w:hAnsi="Times New Roman" w:cs="Times New Roman"/>
      <w:lang w:val="en-GB"/>
    </w:rPr>
  </w:style>
  <w:style w:type="character" w:styleId="FootnoteReference">
    <w:name w:val="footnote reference"/>
    <w:basedOn w:val="DefaultParagraphFont"/>
    <w:uiPriority w:val="99"/>
    <w:semiHidden/>
    <w:rsid w:val="00D766F7"/>
    <w:rPr>
      <w:rFonts w:cs="Times New Roman"/>
      <w:vertAlign w:val="superscript"/>
    </w:rPr>
  </w:style>
  <w:style w:type="paragraph" w:customStyle="1" w:styleId="Example">
    <w:name w:val="Example"/>
    <w:basedOn w:val="Normal"/>
    <w:autoRedefine/>
    <w:uiPriority w:val="99"/>
    <w:rsid w:val="00113BF1"/>
    <w:pPr>
      <w:pBdr>
        <w:left w:val="single" w:sz="4" w:space="4" w:color="auto"/>
      </w:pBdr>
      <w:shd w:val="clear" w:color="auto" w:fill="E0E0E0"/>
    </w:pPr>
    <w:rPr>
      <w:rFonts w:ascii="Arial" w:hAnsi="Arial"/>
      <w:sz w:val="20"/>
    </w:rPr>
  </w:style>
  <w:style w:type="table" w:styleId="TableGrid">
    <w:name w:val="Table Grid"/>
    <w:basedOn w:val="TableNormal"/>
    <w:uiPriority w:val="99"/>
    <w:rsid w:val="00353CC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Identifier">
    <w:name w:val=".Code Identifier"/>
    <w:basedOn w:val="DefaultParagraphFont"/>
    <w:uiPriority w:val="99"/>
    <w:rsid w:val="00113BF1"/>
    <w:rPr>
      <w:rFonts w:ascii="Courier New" w:hAnsi="Courier New" w:cs="Times New Roman"/>
      <w:b/>
      <w:color w:val="0000FF"/>
      <w:sz w:val="16"/>
    </w:rPr>
  </w:style>
  <w:style w:type="paragraph" w:customStyle="1" w:styleId="CodeIdentifier0">
    <w:name w:val="Code Identifier"/>
    <w:basedOn w:val="Normal"/>
    <w:autoRedefine/>
    <w:uiPriority w:val="99"/>
    <w:rsid w:val="00113BF1"/>
    <w:pPr>
      <w:widowControl w:val="0"/>
      <w:ind w:left="270"/>
    </w:pPr>
    <w:rPr>
      <w:rFonts w:ascii="Courier New" w:eastAsia="Times New Roman" w:hAnsi="Courier New"/>
      <w:b/>
      <w:color w:val="0000FF"/>
      <w:sz w:val="16"/>
      <w:szCs w:val="20"/>
      <w:lang w:val="en-US"/>
    </w:rPr>
  </w:style>
  <w:style w:type="character" w:customStyle="1" w:styleId="CodeString">
    <w:name w:val=".Code String"/>
    <w:basedOn w:val="DefaultParagraphFont"/>
    <w:uiPriority w:val="99"/>
    <w:rsid w:val="00113BF1"/>
    <w:rPr>
      <w:rFonts w:ascii="Courier New" w:hAnsi="Courier New" w:cs="Times New Roman"/>
      <w:color w:val="993300"/>
      <w:sz w:val="16"/>
    </w:rPr>
  </w:style>
  <w:style w:type="character" w:styleId="Emphasis">
    <w:name w:val="Emphasis"/>
    <w:basedOn w:val="DefaultParagraphFont"/>
    <w:uiPriority w:val="99"/>
    <w:qFormat/>
    <w:rsid w:val="00C81A90"/>
    <w:rPr>
      <w:rFonts w:cs="Times New Roman"/>
      <w:i/>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2836</Words>
  <Characters>16168</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Machacek</dc:creator>
  <cp:keywords/>
  <cp:lastModifiedBy>Jan Machacek</cp:lastModifiedBy>
  <cp:revision>34</cp:revision>
  <dcterms:created xsi:type="dcterms:W3CDTF">2010-04-29T09:23:00Z</dcterms:created>
  <dcterms:modified xsi:type="dcterms:W3CDTF">2010-04-29T09:24:00Z</dcterms:modified>
</cp:coreProperties>
</file>